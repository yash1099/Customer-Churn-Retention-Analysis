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D1042"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6523AE1A" wp14:editId="24DAF92F">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641D69FE" w14:textId="77777777" w:rsidTr="00185F4A">
        <w:trPr>
          <w:trHeight w:val="1083"/>
        </w:trPr>
        <w:tc>
          <w:tcPr>
            <w:tcW w:w="10790" w:type="dxa"/>
            <w:gridSpan w:val="9"/>
          </w:tcPr>
          <w:p w14:paraId="78B57383" w14:textId="77777777" w:rsidR="00DF198B" w:rsidRDefault="00DF198B"/>
        </w:tc>
      </w:tr>
      <w:tr w:rsidR="00DF198B" w14:paraId="16F22D96" w14:textId="77777777" w:rsidTr="00185F4A">
        <w:trPr>
          <w:trHeight w:val="1068"/>
        </w:trPr>
        <w:tc>
          <w:tcPr>
            <w:tcW w:w="1198" w:type="dxa"/>
            <w:gridSpan w:val="2"/>
            <w:tcBorders>
              <w:right w:val="single" w:sz="18" w:space="0" w:color="476166" w:themeColor="accent1"/>
            </w:tcBorders>
          </w:tcPr>
          <w:p w14:paraId="57781A5A"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BEFD1E8" w14:textId="77777777" w:rsidR="00DF198B" w:rsidRPr="00686FAC" w:rsidRDefault="00686FAC" w:rsidP="00874FE7">
            <w:pPr>
              <w:pStyle w:val="Heading1"/>
              <w:rPr>
                <w:sz w:val="44"/>
                <w:szCs w:val="44"/>
              </w:rPr>
            </w:pPr>
            <w:r w:rsidRPr="00686FAC">
              <w:rPr>
                <w:sz w:val="44"/>
                <w:szCs w:val="44"/>
              </w:rPr>
              <w:t>Final Project:</w:t>
            </w:r>
          </w:p>
          <w:p w14:paraId="3597C9CF" w14:textId="6FC06303" w:rsidR="00686FAC" w:rsidRPr="001A503D" w:rsidRDefault="00686FAC" w:rsidP="00686FAC">
            <w:pPr>
              <w:jc w:val="center"/>
              <w:rPr>
                <w:b/>
                <w:bCs/>
              </w:rPr>
            </w:pPr>
            <w:r w:rsidRPr="001A503D">
              <w:rPr>
                <w:b/>
                <w:bCs/>
                <w:sz w:val="28"/>
                <w:szCs w:val="28"/>
              </w:rPr>
              <w:t>Telecom Customer Retention/Churn Project</w:t>
            </w:r>
          </w:p>
        </w:tc>
        <w:tc>
          <w:tcPr>
            <w:tcW w:w="1199" w:type="dxa"/>
            <w:gridSpan w:val="2"/>
            <w:tcBorders>
              <w:left w:val="single" w:sz="18" w:space="0" w:color="476166" w:themeColor="accent1"/>
            </w:tcBorders>
          </w:tcPr>
          <w:p w14:paraId="1B25DF3F" w14:textId="77777777" w:rsidR="00DF198B" w:rsidRDefault="00DF198B"/>
        </w:tc>
      </w:tr>
      <w:tr w:rsidR="00DF198B" w14:paraId="4222B040" w14:textId="77777777" w:rsidTr="00185F4A">
        <w:trPr>
          <w:trHeight w:val="1837"/>
        </w:trPr>
        <w:tc>
          <w:tcPr>
            <w:tcW w:w="1170" w:type="dxa"/>
          </w:tcPr>
          <w:p w14:paraId="63CB81B9" w14:textId="77777777" w:rsidR="00DF198B" w:rsidRDefault="00DF198B"/>
        </w:tc>
        <w:tc>
          <w:tcPr>
            <w:tcW w:w="8460" w:type="dxa"/>
            <w:gridSpan w:val="7"/>
          </w:tcPr>
          <w:p w14:paraId="113C72D2" w14:textId="77777777" w:rsidR="00DF198B" w:rsidRDefault="00DF198B"/>
        </w:tc>
        <w:tc>
          <w:tcPr>
            <w:tcW w:w="1160" w:type="dxa"/>
          </w:tcPr>
          <w:p w14:paraId="570DA93F" w14:textId="77777777" w:rsidR="00DF198B" w:rsidRDefault="00DF198B"/>
        </w:tc>
      </w:tr>
      <w:tr w:rsidR="00DF198B" w14:paraId="05FF7F23" w14:textId="77777777" w:rsidTr="00185F4A">
        <w:trPr>
          <w:trHeight w:val="929"/>
        </w:trPr>
        <w:tc>
          <w:tcPr>
            <w:tcW w:w="2397" w:type="dxa"/>
            <w:gridSpan w:val="4"/>
          </w:tcPr>
          <w:p w14:paraId="47D06356" w14:textId="77777777" w:rsidR="00DF198B" w:rsidRDefault="00DF198B"/>
        </w:tc>
        <w:tc>
          <w:tcPr>
            <w:tcW w:w="5995" w:type="dxa"/>
            <w:shd w:val="clear" w:color="auto" w:fill="FFFFFF" w:themeFill="background1"/>
          </w:tcPr>
          <w:p w14:paraId="207FBD26" w14:textId="77777777" w:rsidR="00DF198B" w:rsidRPr="00DF198B" w:rsidRDefault="00DF198B" w:rsidP="00DF198B">
            <w:pPr>
              <w:jc w:val="center"/>
              <w:rPr>
                <w:rFonts w:ascii="Georgia" w:hAnsi="Georgia"/>
                <w:sz w:val="48"/>
                <w:szCs w:val="48"/>
              </w:rPr>
            </w:pPr>
          </w:p>
        </w:tc>
        <w:tc>
          <w:tcPr>
            <w:tcW w:w="2398" w:type="dxa"/>
            <w:gridSpan w:val="4"/>
          </w:tcPr>
          <w:p w14:paraId="5F882BA7" w14:textId="77777777" w:rsidR="00DF198B" w:rsidRDefault="00DF198B"/>
        </w:tc>
      </w:tr>
      <w:tr w:rsidR="00DF198B" w14:paraId="125480FD" w14:textId="77777777" w:rsidTr="00185F4A">
        <w:trPr>
          <w:trHeight w:val="1460"/>
        </w:trPr>
        <w:tc>
          <w:tcPr>
            <w:tcW w:w="2397" w:type="dxa"/>
            <w:gridSpan w:val="4"/>
          </w:tcPr>
          <w:p w14:paraId="35BD108C" w14:textId="77777777" w:rsidR="00DF198B" w:rsidRDefault="00DF198B"/>
        </w:tc>
        <w:tc>
          <w:tcPr>
            <w:tcW w:w="5995" w:type="dxa"/>
            <w:shd w:val="clear" w:color="auto" w:fill="FFFFFF" w:themeFill="background1"/>
          </w:tcPr>
          <w:p w14:paraId="407CA704" w14:textId="77777777" w:rsidR="00DF198B" w:rsidRDefault="00686FAC" w:rsidP="00874FE7">
            <w:pPr>
              <w:pStyle w:val="Heading2"/>
            </w:pPr>
            <w:r>
              <w:t>Yash Suresh Upadhyay</w:t>
            </w:r>
          </w:p>
          <w:p w14:paraId="6F537224" w14:textId="77777777" w:rsidR="00AF2CB4" w:rsidRPr="00AF2CB4" w:rsidRDefault="00AF2CB4" w:rsidP="00AF2CB4"/>
          <w:p w14:paraId="3130927E" w14:textId="4E831D2D" w:rsidR="00AF2CB4" w:rsidRPr="00AF2CB4" w:rsidRDefault="00AF2CB4" w:rsidP="00AF2CB4">
            <w:pPr>
              <w:jc w:val="center"/>
              <w:rPr>
                <w:rFonts w:asciiTheme="majorHAnsi" w:hAnsiTheme="majorHAnsi"/>
                <w:b/>
                <w:bCs/>
              </w:rPr>
            </w:pPr>
            <w:r w:rsidRPr="00AF2CB4">
              <w:rPr>
                <w:rFonts w:asciiTheme="majorHAnsi" w:hAnsiTheme="majorHAnsi"/>
                <w:b/>
                <w:bCs/>
                <w:sz w:val="28"/>
                <w:szCs w:val="28"/>
              </w:rPr>
              <w:t>101378657</w:t>
            </w:r>
          </w:p>
        </w:tc>
        <w:tc>
          <w:tcPr>
            <w:tcW w:w="2398" w:type="dxa"/>
            <w:gridSpan w:val="4"/>
          </w:tcPr>
          <w:p w14:paraId="2F70B820" w14:textId="77777777" w:rsidR="00DF198B" w:rsidRDefault="00DF198B"/>
        </w:tc>
      </w:tr>
      <w:tr w:rsidR="00DF198B" w14:paraId="5D95CA46" w14:textId="77777777" w:rsidTr="00686FAC">
        <w:trPr>
          <w:trHeight w:val="3631"/>
        </w:trPr>
        <w:tc>
          <w:tcPr>
            <w:tcW w:w="2397" w:type="dxa"/>
            <w:gridSpan w:val="4"/>
            <w:vAlign w:val="bottom"/>
          </w:tcPr>
          <w:p w14:paraId="4EE529D3"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48825B2B" w14:textId="6A5EF667" w:rsidR="00DF198B" w:rsidRPr="00DF198B" w:rsidRDefault="00686FAC" w:rsidP="00686FAC">
            <w:pPr>
              <w:pStyle w:val="Heading3"/>
            </w:pPr>
            <w:r>
              <w:t>Date: 2023/12/12</w:t>
            </w:r>
          </w:p>
          <w:p w14:paraId="4BF06074" w14:textId="77777777" w:rsidR="00874FE7" w:rsidRPr="00DF198B" w:rsidRDefault="00000000" w:rsidP="00874FE7">
            <w:pPr>
              <w:pStyle w:val="Heading3"/>
            </w:pPr>
            <w:sdt>
              <w:sdtPr>
                <w:id w:val="-1516760087"/>
                <w:placeholder>
                  <w:docPart w:val="D85944BE2B4047DC9E6BA52BE1E387D1"/>
                </w:placeholder>
                <w:temporary/>
                <w:showingPlcHdr/>
                <w15:appearance w15:val="hidden"/>
              </w:sdtPr>
              <w:sdtContent>
                <w:r w:rsidR="00874FE7" w:rsidRPr="00DF198B">
                  <w:t>—</w:t>
                </w:r>
              </w:sdtContent>
            </w:sdt>
          </w:p>
          <w:p w14:paraId="5FB12831" w14:textId="7415B71C" w:rsidR="00DF198B" w:rsidRPr="00DF198B" w:rsidRDefault="00686FAC" w:rsidP="00874FE7">
            <w:pPr>
              <w:pStyle w:val="Heading3"/>
            </w:pPr>
            <w:r>
              <w:t>Course Title: Work Integrated Project</w:t>
            </w:r>
          </w:p>
          <w:p w14:paraId="2A5FC8C7" w14:textId="77777777" w:rsidR="00DF198B" w:rsidRPr="00DF198B" w:rsidRDefault="00000000" w:rsidP="00874FE7">
            <w:pPr>
              <w:pStyle w:val="Heading3"/>
            </w:pPr>
            <w:sdt>
              <w:sdtPr>
                <w:id w:val="1492440299"/>
                <w:placeholder>
                  <w:docPart w:val="7966E0861CB44D428687406438BC61C3"/>
                </w:placeholder>
                <w:temporary/>
                <w:showingPlcHdr/>
                <w15:appearance w15:val="hidden"/>
              </w:sdtPr>
              <w:sdtContent>
                <w:r w:rsidR="00874FE7" w:rsidRPr="00DF198B">
                  <w:t>—</w:t>
                </w:r>
              </w:sdtContent>
            </w:sdt>
          </w:p>
          <w:p w14:paraId="37A64021" w14:textId="399B5302" w:rsidR="00DF198B" w:rsidRDefault="00000000" w:rsidP="00874FE7">
            <w:pPr>
              <w:pStyle w:val="Heading3"/>
            </w:pPr>
            <w:sdt>
              <w:sdtPr>
                <w:id w:val="-1679797690"/>
                <w:placeholder>
                  <w:docPart w:val="EDEEB112BB75446FA630440EBFA2C189"/>
                </w:placeholder>
                <w:temporary/>
                <w:showingPlcHdr/>
                <w15:appearance w15:val="hidden"/>
              </w:sdtPr>
              <w:sdtContent>
                <w:r w:rsidR="00874FE7" w:rsidRPr="00DF198B">
                  <w:t>Teacher’s name</w:t>
                </w:r>
              </w:sdtContent>
            </w:sdt>
            <w:r w:rsidR="00686FAC">
              <w:t xml:space="preserve">: Moe Fadaee </w:t>
            </w:r>
          </w:p>
          <w:p w14:paraId="7FF6F08D" w14:textId="77777777" w:rsidR="00DF198B" w:rsidRPr="00DF198B" w:rsidRDefault="00DF198B" w:rsidP="00DF198B"/>
        </w:tc>
        <w:tc>
          <w:tcPr>
            <w:tcW w:w="2398" w:type="dxa"/>
            <w:gridSpan w:val="4"/>
            <w:vAlign w:val="bottom"/>
          </w:tcPr>
          <w:p w14:paraId="3F7744C3" w14:textId="77777777" w:rsidR="00DF198B" w:rsidRDefault="00DF198B" w:rsidP="00DF198B">
            <w:pPr>
              <w:jc w:val="center"/>
            </w:pPr>
          </w:p>
        </w:tc>
      </w:tr>
      <w:tr w:rsidR="00DF198B" w14:paraId="0573E678" w14:textId="77777777" w:rsidTr="00185F4A">
        <w:tc>
          <w:tcPr>
            <w:tcW w:w="2340" w:type="dxa"/>
            <w:gridSpan w:val="3"/>
          </w:tcPr>
          <w:p w14:paraId="567DCCAD" w14:textId="77777777" w:rsidR="00DF198B" w:rsidRDefault="00DF198B"/>
        </w:tc>
        <w:tc>
          <w:tcPr>
            <w:tcW w:w="6120" w:type="dxa"/>
            <w:gridSpan w:val="3"/>
          </w:tcPr>
          <w:p w14:paraId="3321DC3E" w14:textId="77777777" w:rsidR="00DF198B" w:rsidRDefault="00DF198B"/>
        </w:tc>
        <w:tc>
          <w:tcPr>
            <w:tcW w:w="2330" w:type="dxa"/>
            <w:gridSpan w:val="3"/>
          </w:tcPr>
          <w:p w14:paraId="350B16BB" w14:textId="77777777" w:rsidR="00DF198B" w:rsidRDefault="00DF198B"/>
        </w:tc>
      </w:tr>
    </w:tbl>
    <w:p w14:paraId="4A5D3799" w14:textId="77777777" w:rsidR="00DF198B" w:rsidRDefault="00DF198B"/>
    <w:p w14:paraId="752AD6A6" w14:textId="77777777"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7F965377" wp14:editId="450D02CD">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DE302"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1F315501" wp14:editId="4296DBBC">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686FAC" w14:paraId="3CF66E7F" w14:textId="77777777" w:rsidTr="00686FAC">
        <w:trPr>
          <w:gridAfter w:val="5"/>
          <w:wAfter w:w="6483" w:type="dxa"/>
          <w:trHeight w:val="2827"/>
        </w:trPr>
        <w:tc>
          <w:tcPr>
            <w:tcW w:w="2158" w:type="dxa"/>
          </w:tcPr>
          <w:p w14:paraId="077997FE" w14:textId="77777777" w:rsidR="00686FAC" w:rsidRDefault="00686FAC"/>
        </w:tc>
        <w:tc>
          <w:tcPr>
            <w:tcW w:w="2158" w:type="dxa"/>
            <w:gridSpan w:val="3"/>
          </w:tcPr>
          <w:p w14:paraId="29FBD3BB" w14:textId="77777777" w:rsidR="00686FAC" w:rsidRDefault="00686FAC"/>
        </w:tc>
      </w:tr>
      <w:tr w:rsidR="002D2200" w14:paraId="7E016CCA" w14:textId="77777777" w:rsidTr="00185F4A">
        <w:trPr>
          <w:trHeight w:val="664"/>
        </w:trPr>
        <w:tc>
          <w:tcPr>
            <w:tcW w:w="2158" w:type="dxa"/>
            <w:tcBorders>
              <w:right w:val="single" w:sz="18" w:space="0" w:color="476166" w:themeColor="accent1"/>
            </w:tcBorders>
          </w:tcPr>
          <w:p w14:paraId="54F9D581" w14:textId="549389BC"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F8087C3" w14:textId="0FB57798" w:rsidR="002D2200" w:rsidRPr="00E74B29" w:rsidRDefault="00686FAC" w:rsidP="00874FE7">
            <w:pPr>
              <w:pStyle w:val="Heading4"/>
            </w:pPr>
            <w:r>
              <w:t>INDEX</w:t>
            </w:r>
          </w:p>
        </w:tc>
        <w:tc>
          <w:tcPr>
            <w:tcW w:w="2158" w:type="dxa"/>
            <w:tcBorders>
              <w:left w:val="single" w:sz="18" w:space="0" w:color="476166" w:themeColor="accent1"/>
            </w:tcBorders>
          </w:tcPr>
          <w:p w14:paraId="50E50BC5" w14:textId="77777777" w:rsidR="002D2200" w:rsidRDefault="002D2200"/>
        </w:tc>
      </w:tr>
      <w:tr w:rsidR="002D2200" w14:paraId="3C106094" w14:textId="77777777" w:rsidTr="00185F4A">
        <w:trPr>
          <w:trHeight w:val="311"/>
        </w:trPr>
        <w:tc>
          <w:tcPr>
            <w:tcW w:w="2158" w:type="dxa"/>
          </w:tcPr>
          <w:p w14:paraId="17B774A0" w14:textId="77777777" w:rsidR="002D2200" w:rsidRDefault="002D2200"/>
        </w:tc>
        <w:tc>
          <w:tcPr>
            <w:tcW w:w="2158" w:type="dxa"/>
            <w:gridSpan w:val="3"/>
            <w:tcBorders>
              <w:top w:val="single" w:sz="18" w:space="0" w:color="476166" w:themeColor="accent1"/>
              <w:bottom w:val="single" w:sz="18" w:space="0" w:color="476166" w:themeColor="accent1"/>
            </w:tcBorders>
          </w:tcPr>
          <w:p w14:paraId="7401DFAF" w14:textId="77777777" w:rsidR="002D2200" w:rsidRDefault="002D2200"/>
        </w:tc>
        <w:tc>
          <w:tcPr>
            <w:tcW w:w="2158" w:type="dxa"/>
            <w:tcBorders>
              <w:top w:val="single" w:sz="18" w:space="0" w:color="476166" w:themeColor="accent1"/>
              <w:bottom w:val="single" w:sz="18" w:space="0" w:color="476166" w:themeColor="accent1"/>
            </w:tcBorders>
          </w:tcPr>
          <w:p w14:paraId="06EF3A4F" w14:textId="77777777" w:rsidR="002D2200" w:rsidRDefault="002D2200"/>
        </w:tc>
        <w:tc>
          <w:tcPr>
            <w:tcW w:w="2167" w:type="dxa"/>
            <w:gridSpan w:val="3"/>
            <w:tcBorders>
              <w:top w:val="single" w:sz="18" w:space="0" w:color="476166" w:themeColor="accent1"/>
              <w:bottom w:val="single" w:sz="18" w:space="0" w:color="476166" w:themeColor="accent1"/>
            </w:tcBorders>
          </w:tcPr>
          <w:p w14:paraId="229C9462" w14:textId="77777777" w:rsidR="002D2200" w:rsidRDefault="002D2200"/>
        </w:tc>
        <w:tc>
          <w:tcPr>
            <w:tcW w:w="2158" w:type="dxa"/>
          </w:tcPr>
          <w:p w14:paraId="6BF54978" w14:textId="77777777" w:rsidR="002D2200" w:rsidRDefault="002D2200"/>
        </w:tc>
      </w:tr>
      <w:tr w:rsidR="00E74B29" w14:paraId="779CDCA7" w14:textId="77777777" w:rsidTr="00185F4A">
        <w:trPr>
          <w:trHeight w:val="576"/>
        </w:trPr>
        <w:tc>
          <w:tcPr>
            <w:tcW w:w="2158" w:type="dxa"/>
            <w:tcBorders>
              <w:right w:val="single" w:sz="18" w:space="0" w:color="476166" w:themeColor="accent1"/>
            </w:tcBorders>
          </w:tcPr>
          <w:p w14:paraId="5B55DB77"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07D14BEF" w14:textId="77777777" w:rsidR="00E74B29" w:rsidRDefault="00E74B29"/>
        </w:tc>
        <w:tc>
          <w:tcPr>
            <w:tcW w:w="4321" w:type="dxa"/>
            <w:gridSpan w:val="3"/>
            <w:tcBorders>
              <w:top w:val="single" w:sz="18" w:space="0" w:color="476166" w:themeColor="accent1"/>
            </w:tcBorders>
            <w:shd w:val="clear" w:color="auto" w:fill="FFFFFF" w:themeFill="background1"/>
          </w:tcPr>
          <w:p w14:paraId="035AD24A"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E4218C7" w14:textId="77777777" w:rsidR="00E74B29" w:rsidRDefault="00E74B29"/>
        </w:tc>
        <w:tc>
          <w:tcPr>
            <w:tcW w:w="2158" w:type="dxa"/>
            <w:tcBorders>
              <w:left w:val="single" w:sz="18" w:space="0" w:color="476166" w:themeColor="accent1"/>
            </w:tcBorders>
          </w:tcPr>
          <w:p w14:paraId="58BD7776" w14:textId="77777777" w:rsidR="00E74B29" w:rsidRDefault="00E74B29"/>
        </w:tc>
      </w:tr>
      <w:tr w:rsidR="000E4641" w14:paraId="5779687B" w14:textId="77777777" w:rsidTr="004D1697">
        <w:trPr>
          <w:trHeight w:val="5545"/>
        </w:trPr>
        <w:tc>
          <w:tcPr>
            <w:tcW w:w="2158" w:type="dxa"/>
            <w:vMerge w:val="restart"/>
            <w:tcBorders>
              <w:right w:val="single" w:sz="18" w:space="0" w:color="476166" w:themeColor="accent1"/>
            </w:tcBorders>
          </w:tcPr>
          <w:p w14:paraId="57C9FD5C" w14:textId="77777777" w:rsidR="000E4641" w:rsidRDefault="000E4641"/>
        </w:tc>
        <w:tc>
          <w:tcPr>
            <w:tcW w:w="542" w:type="dxa"/>
            <w:vMerge w:val="restart"/>
            <w:tcBorders>
              <w:left w:val="single" w:sz="18" w:space="0" w:color="476166" w:themeColor="accent1"/>
            </w:tcBorders>
            <w:shd w:val="clear" w:color="auto" w:fill="FFFFFF" w:themeFill="background1"/>
          </w:tcPr>
          <w:p w14:paraId="7B0994A6" w14:textId="77777777" w:rsidR="000E4641" w:rsidRDefault="000E4641"/>
        </w:tc>
        <w:tc>
          <w:tcPr>
            <w:tcW w:w="540" w:type="dxa"/>
            <w:shd w:val="clear" w:color="auto" w:fill="FFFFFF" w:themeFill="background1"/>
          </w:tcPr>
          <w:p w14:paraId="3998A987" w14:textId="77777777" w:rsidR="000E4641" w:rsidRDefault="000E4641"/>
        </w:tc>
        <w:tc>
          <w:tcPr>
            <w:tcW w:w="4321" w:type="dxa"/>
            <w:gridSpan w:val="3"/>
            <w:shd w:val="clear" w:color="auto" w:fill="FFFFFF" w:themeFill="background1"/>
          </w:tcPr>
          <w:p w14:paraId="1F59D382" w14:textId="09E41E81" w:rsidR="000E4641" w:rsidRDefault="00686FAC" w:rsidP="00686FAC">
            <w:pPr>
              <w:pStyle w:val="Text"/>
              <w:numPr>
                <w:ilvl w:val="0"/>
                <w:numId w:val="2"/>
              </w:numPr>
            </w:pPr>
            <w:r>
              <w:t>Introduction   ……………… 3</w:t>
            </w:r>
          </w:p>
          <w:p w14:paraId="5B4A2B2B" w14:textId="2DBCC6EF" w:rsidR="00686FAC" w:rsidRDefault="00686FAC" w:rsidP="00686FAC">
            <w:pPr>
              <w:pStyle w:val="Text"/>
              <w:numPr>
                <w:ilvl w:val="0"/>
                <w:numId w:val="2"/>
              </w:numPr>
            </w:pPr>
            <w:r>
              <w:t xml:space="preserve">Methodology……………….. </w:t>
            </w:r>
            <w:r w:rsidR="0056255C">
              <w:t>4</w:t>
            </w:r>
          </w:p>
          <w:p w14:paraId="35C62B52" w14:textId="752CE46E" w:rsidR="0056255C" w:rsidRPr="0056255C" w:rsidRDefault="0056255C" w:rsidP="0056255C">
            <w:pPr>
              <w:pStyle w:val="Text"/>
              <w:ind w:left="720"/>
              <w:rPr>
                <w:sz w:val="24"/>
                <w:szCs w:val="24"/>
              </w:rPr>
            </w:pPr>
            <w:r w:rsidRPr="0056255C">
              <w:rPr>
                <w:sz w:val="24"/>
                <w:szCs w:val="24"/>
              </w:rPr>
              <w:t xml:space="preserve">2.1 </w:t>
            </w:r>
            <w:r w:rsidRPr="0056255C">
              <w:rPr>
                <w:sz w:val="24"/>
                <w:szCs w:val="24"/>
              </w:rPr>
              <w:t>Data Collection and Understanding</w:t>
            </w:r>
            <w:r w:rsidRPr="0056255C">
              <w:rPr>
                <w:sz w:val="24"/>
                <w:szCs w:val="24"/>
              </w:rPr>
              <w:t xml:space="preserve"> ……………</w:t>
            </w:r>
            <w:r>
              <w:rPr>
                <w:sz w:val="24"/>
                <w:szCs w:val="24"/>
              </w:rPr>
              <w:t>………</w:t>
            </w:r>
            <w:r w:rsidRPr="0056255C">
              <w:rPr>
                <w:sz w:val="24"/>
                <w:szCs w:val="24"/>
              </w:rPr>
              <w:t>4</w:t>
            </w:r>
          </w:p>
          <w:p w14:paraId="342DE0E8" w14:textId="4FFD655F" w:rsidR="0056255C" w:rsidRPr="0056255C" w:rsidRDefault="0056255C" w:rsidP="0056255C">
            <w:pPr>
              <w:pStyle w:val="Text"/>
              <w:ind w:left="720"/>
              <w:rPr>
                <w:sz w:val="24"/>
                <w:szCs w:val="24"/>
              </w:rPr>
            </w:pPr>
            <w:r w:rsidRPr="0056255C">
              <w:rPr>
                <w:sz w:val="24"/>
                <w:szCs w:val="24"/>
              </w:rPr>
              <w:t xml:space="preserve">2.2 </w:t>
            </w:r>
            <w:r w:rsidRPr="0056255C">
              <w:rPr>
                <w:sz w:val="24"/>
                <w:szCs w:val="24"/>
              </w:rPr>
              <w:t>Data Preparation and Feature Engineering</w:t>
            </w:r>
            <w:r>
              <w:rPr>
                <w:sz w:val="24"/>
                <w:szCs w:val="24"/>
              </w:rPr>
              <w:t>…………….5</w:t>
            </w:r>
          </w:p>
          <w:p w14:paraId="522F2ECB" w14:textId="68AACCFF" w:rsidR="0056255C" w:rsidRPr="0056255C" w:rsidRDefault="0056255C" w:rsidP="0056255C">
            <w:pPr>
              <w:pStyle w:val="Text"/>
              <w:ind w:left="720"/>
              <w:rPr>
                <w:sz w:val="24"/>
                <w:szCs w:val="24"/>
              </w:rPr>
            </w:pPr>
            <w:r w:rsidRPr="0056255C">
              <w:rPr>
                <w:sz w:val="24"/>
                <w:szCs w:val="24"/>
              </w:rPr>
              <w:t xml:space="preserve">2.3 </w:t>
            </w:r>
            <w:r w:rsidRPr="0056255C">
              <w:rPr>
                <w:sz w:val="24"/>
                <w:szCs w:val="24"/>
              </w:rPr>
              <w:tab/>
              <w:t>Exploratory Data Analysis (EDA)</w:t>
            </w:r>
            <w:r>
              <w:rPr>
                <w:sz w:val="24"/>
                <w:szCs w:val="24"/>
              </w:rPr>
              <w:t>………………………………….5</w:t>
            </w:r>
          </w:p>
          <w:p w14:paraId="7185B944" w14:textId="5D86F8BD" w:rsidR="0056255C" w:rsidRPr="0056255C" w:rsidRDefault="0056255C" w:rsidP="0056255C">
            <w:pPr>
              <w:pStyle w:val="Text"/>
              <w:ind w:left="720"/>
              <w:rPr>
                <w:sz w:val="24"/>
                <w:szCs w:val="24"/>
              </w:rPr>
            </w:pPr>
            <w:r w:rsidRPr="0056255C">
              <w:rPr>
                <w:sz w:val="24"/>
                <w:szCs w:val="24"/>
              </w:rPr>
              <w:t xml:space="preserve">2.4 </w:t>
            </w:r>
            <w:r w:rsidRPr="0056255C">
              <w:rPr>
                <w:sz w:val="24"/>
                <w:szCs w:val="24"/>
              </w:rPr>
              <w:t>Model Development</w:t>
            </w:r>
            <w:r>
              <w:rPr>
                <w:sz w:val="24"/>
                <w:szCs w:val="24"/>
              </w:rPr>
              <w:t>………..8</w:t>
            </w:r>
          </w:p>
          <w:p w14:paraId="433624A2" w14:textId="4D4D2431" w:rsidR="0056255C" w:rsidRPr="0056255C" w:rsidRDefault="0056255C" w:rsidP="0056255C">
            <w:pPr>
              <w:pStyle w:val="Text"/>
              <w:ind w:left="720"/>
              <w:rPr>
                <w:sz w:val="24"/>
                <w:szCs w:val="24"/>
              </w:rPr>
            </w:pPr>
            <w:r w:rsidRPr="0056255C">
              <w:rPr>
                <w:sz w:val="24"/>
                <w:szCs w:val="24"/>
              </w:rPr>
              <w:t xml:space="preserve">2.5 </w:t>
            </w:r>
            <w:r w:rsidRPr="0056255C">
              <w:rPr>
                <w:sz w:val="24"/>
                <w:szCs w:val="24"/>
              </w:rPr>
              <w:t xml:space="preserve">Model </w:t>
            </w:r>
            <w:r w:rsidRPr="0056255C">
              <w:rPr>
                <w:sz w:val="24"/>
                <w:szCs w:val="24"/>
              </w:rPr>
              <w:t>Evaluation</w:t>
            </w:r>
            <w:r>
              <w:rPr>
                <w:sz w:val="24"/>
                <w:szCs w:val="24"/>
              </w:rPr>
              <w:t>……………9</w:t>
            </w:r>
          </w:p>
          <w:p w14:paraId="44B6386A" w14:textId="3097895F" w:rsidR="0056255C" w:rsidRPr="0056255C" w:rsidRDefault="0056255C" w:rsidP="0056255C">
            <w:pPr>
              <w:pStyle w:val="Text"/>
              <w:ind w:left="720"/>
              <w:rPr>
                <w:sz w:val="24"/>
                <w:szCs w:val="24"/>
              </w:rPr>
            </w:pPr>
            <w:r w:rsidRPr="0056255C">
              <w:rPr>
                <w:sz w:val="24"/>
                <w:szCs w:val="24"/>
              </w:rPr>
              <w:t>2.6 Recommendations and Implementations</w:t>
            </w:r>
            <w:r>
              <w:rPr>
                <w:sz w:val="24"/>
                <w:szCs w:val="24"/>
              </w:rPr>
              <w:t>………………….9</w:t>
            </w:r>
          </w:p>
          <w:p w14:paraId="149D95DB" w14:textId="334411D9" w:rsidR="0056255C" w:rsidRPr="0056255C" w:rsidRDefault="0056255C" w:rsidP="0056255C">
            <w:pPr>
              <w:pStyle w:val="Text"/>
              <w:ind w:left="720"/>
              <w:rPr>
                <w:sz w:val="24"/>
                <w:szCs w:val="24"/>
              </w:rPr>
            </w:pPr>
            <w:r w:rsidRPr="0056255C">
              <w:rPr>
                <w:sz w:val="24"/>
                <w:szCs w:val="24"/>
              </w:rPr>
              <w:t>2.7 Continuous Monitoring and Implementations</w:t>
            </w:r>
            <w:r>
              <w:rPr>
                <w:sz w:val="24"/>
                <w:szCs w:val="24"/>
              </w:rPr>
              <w:t>…………………10</w:t>
            </w:r>
          </w:p>
          <w:p w14:paraId="50938682" w14:textId="7921ECC2" w:rsidR="00686FAC" w:rsidRDefault="00686FAC" w:rsidP="00686FAC">
            <w:pPr>
              <w:pStyle w:val="Text"/>
              <w:numPr>
                <w:ilvl w:val="0"/>
                <w:numId w:val="2"/>
              </w:numPr>
            </w:pPr>
            <w:r>
              <w:t>Results    ………………………</w:t>
            </w:r>
            <w:r w:rsidR="0056255C">
              <w:t>11</w:t>
            </w:r>
          </w:p>
          <w:p w14:paraId="2C914B22" w14:textId="2CE12C71" w:rsidR="00686FAC" w:rsidRDefault="00686FAC" w:rsidP="0056255C">
            <w:pPr>
              <w:pStyle w:val="Text"/>
              <w:numPr>
                <w:ilvl w:val="0"/>
                <w:numId w:val="2"/>
              </w:numPr>
            </w:pPr>
            <w:r>
              <w:t>Conclusion    …………………</w:t>
            </w:r>
            <w:r w:rsidR="0056255C">
              <w:t>13</w:t>
            </w:r>
          </w:p>
          <w:p w14:paraId="5413E8F5" w14:textId="77777777" w:rsidR="000E4641" w:rsidRPr="00E74B29" w:rsidRDefault="000E4641" w:rsidP="000E4641">
            <w:pPr>
              <w:pStyle w:val="Text"/>
            </w:pPr>
          </w:p>
        </w:tc>
        <w:tc>
          <w:tcPr>
            <w:tcW w:w="540" w:type="dxa"/>
            <w:shd w:val="clear" w:color="auto" w:fill="FFFFFF" w:themeFill="background1"/>
          </w:tcPr>
          <w:p w14:paraId="1ADCEAD4"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829891B"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5C7D8C3A" w14:textId="77777777" w:rsidR="000E4641" w:rsidRDefault="000E4641"/>
        </w:tc>
      </w:tr>
      <w:tr w:rsidR="000E4641" w14:paraId="160C283F" w14:textId="77777777" w:rsidTr="00185F4A">
        <w:trPr>
          <w:trHeight w:val="1008"/>
        </w:trPr>
        <w:tc>
          <w:tcPr>
            <w:tcW w:w="2158" w:type="dxa"/>
            <w:vMerge/>
            <w:tcBorders>
              <w:right w:val="single" w:sz="18" w:space="0" w:color="476166" w:themeColor="accent1"/>
            </w:tcBorders>
          </w:tcPr>
          <w:p w14:paraId="67AA2799"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05BE0E86" w14:textId="77777777" w:rsidR="000E4641" w:rsidRDefault="000E4641"/>
        </w:tc>
        <w:tc>
          <w:tcPr>
            <w:tcW w:w="5401" w:type="dxa"/>
            <w:gridSpan w:val="5"/>
            <w:vMerge w:val="restart"/>
            <w:shd w:val="clear" w:color="auto" w:fill="FFFFFF" w:themeFill="background1"/>
          </w:tcPr>
          <w:p w14:paraId="673FDA68" w14:textId="6D389D0A" w:rsidR="000E4641" w:rsidRPr="00E74B29" w:rsidRDefault="004D1697">
            <w:pPr>
              <w:rPr>
                <w:rFonts w:ascii="Georgia" w:hAnsi="Georgia"/>
                <w:sz w:val="28"/>
                <w:szCs w:val="28"/>
              </w:rPr>
            </w:pPr>
            <w:r>
              <w:rPr>
                <w:rFonts w:ascii="Georgia" w:hAnsi="Georgia"/>
                <w:noProof/>
                <w:sz w:val="28"/>
                <w:szCs w:val="28"/>
              </w:rPr>
              <mc:AlternateContent>
                <mc:Choice Requires="wpg">
                  <w:drawing>
                    <wp:inline distT="0" distB="0" distL="0" distR="0" wp14:anchorId="2FED67F1" wp14:editId="2B36989D">
                      <wp:extent cx="3429635" cy="2572914"/>
                      <wp:effectExtent l="0" t="0" r="0" b="0"/>
                      <wp:docPr id="213742062" name="Group 5"/>
                      <wp:cNvGraphicFramePr/>
                      <a:graphic xmlns:a="http://schemas.openxmlformats.org/drawingml/2006/main">
                        <a:graphicData uri="http://schemas.microsoft.com/office/word/2010/wordprocessingGroup">
                          <wpg:wgp>
                            <wpg:cNvGrpSpPr/>
                            <wpg:grpSpPr>
                              <a:xfrm>
                                <a:off x="0" y="0"/>
                                <a:ext cx="3429635" cy="2572914"/>
                                <a:chOff x="0" y="54716"/>
                                <a:chExt cx="3429635" cy="2572914"/>
                              </a:xfrm>
                            </wpg:grpSpPr>
                            <pic:pic xmlns:pic="http://schemas.openxmlformats.org/drawingml/2006/picture">
                              <pic:nvPicPr>
                                <pic:cNvPr id="1854835350" name="Picture 3"/>
                                <pic:cNvPicPr>
                                  <a:picLocks noChangeAspect="1"/>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a:stretch/>
                              </pic:blipFill>
                              <pic:spPr>
                                <a:xfrm>
                                  <a:off x="0" y="54716"/>
                                  <a:ext cx="3429635" cy="2286423"/>
                                </a:xfrm>
                                <a:prstGeom prst="rect">
                                  <a:avLst/>
                                </a:prstGeom>
                              </pic:spPr>
                            </pic:pic>
                            <wps:wsp>
                              <wps:cNvPr id="617182884" name="Text Box 4"/>
                              <wps:cNvSpPr txBox="1"/>
                              <wps:spPr>
                                <a:xfrm>
                                  <a:off x="0" y="2395855"/>
                                  <a:ext cx="3429635" cy="231775"/>
                                </a:xfrm>
                                <a:prstGeom prst="rect">
                                  <a:avLst/>
                                </a:prstGeom>
                                <a:solidFill>
                                  <a:prstClr val="white"/>
                                </a:solidFill>
                                <a:ln>
                                  <a:noFill/>
                                </a:ln>
                                <a:effectLst/>
                                <a:sp3d/>
                              </wps:spPr>
                              <wps:txbx>
                                <w:txbxContent>
                                  <w:p w14:paraId="7EB2B2FD" w14:textId="78D1E71B" w:rsidR="004D1697" w:rsidRPr="00913BAD" w:rsidRDefault="00913BAD" w:rsidP="00913BAD">
                                    <w:pPr>
                                      <w:rPr>
                                        <w:sz w:val="18"/>
                                        <w:szCs w:val="18"/>
                                      </w:rPr>
                                    </w:pPr>
                                    <w:hyperlink r:id="rId13" w:history="1">
                                      <w:r w:rsidRPr="00913BAD">
                                        <w:rPr>
                                          <w:rStyle w:val="Hyperlink"/>
                                          <w:sz w:val="18"/>
                                          <w:szCs w:val="18"/>
                                        </w:rPr>
                                        <w:t>This Photo</w:t>
                                      </w:r>
                                    </w:hyperlink>
                                    <w:r w:rsidRPr="00913BAD">
                                      <w:rPr>
                                        <w:sz w:val="18"/>
                                        <w:szCs w:val="18"/>
                                      </w:rPr>
                                      <w:t xml:space="preserve"> by Unknown Author is licensed under </w:t>
                                    </w:r>
                                    <w:hyperlink r:id="rId14" w:history="1">
                                      <w:r w:rsidRPr="00913BAD">
                                        <w:rPr>
                                          <w:rStyle w:val="Hyperlink"/>
                                          <w:sz w:val="18"/>
                                          <w:szCs w:val="18"/>
                                        </w:rPr>
                                        <w:t>CC BY-SA</w:t>
                                      </w:r>
                                    </w:hyperlink>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wpg:wgp>
                        </a:graphicData>
                      </a:graphic>
                    </wp:inline>
                  </w:drawing>
                </mc:Choice>
                <mc:Fallback>
                  <w:pict>
                    <v:group w14:anchorId="2FED67F1" id="Group 5" o:spid="_x0000_s1026" style="width:270.05pt;height:202.6pt;mso-position-horizontal-relative:char;mso-position-vertical-relative:line" coordorigin=",547" coordsize="34296,25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47;width:34296;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">
                        <v:imagedata r:id="rId15" o:title=""/>
                      </v:shape>
                      <v:shapetype id="_x0000_t202" coordsize="21600,21600" o:spt="202" path="m,l,21600r21600,l21600,xe">
                        <v:stroke joinstyle="miter"/>
                        <v:path gradientshapeok="t" o:connecttype="rect"/>
                      </v:shapetype>
                      <v:shape id="Text Box 4" o:spid="_x0000_s1028" type="#_x0000_t202" style="position:absolute;top:23958;width:34296;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" stroked="f">
                        <v:textbox style="mso-fit-shape-to-text:t" inset="4pt,4pt,4pt,4pt">
                          <w:txbxContent>
                            <w:p w14:paraId="7EB2B2FD" w14:textId="78D1E71B" w:rsidR="004D1697" w:rsidRPr="00913BAD" w:rsidRDefault="00913BAD" w:rsidP="00913BAD">
                              <w:pPr>
                                <w:rPr>
                                  <w:sz w:val="18"/>
                                  <w:szCs w:val="18"/>
                                </w:rPr>
                              </w:pPr>
                              <w:hyperlink r:id="rId16" w:history="1">
                                <w:r w:rsidRPr="00913BAD">
                                  <w:rPr>
                                    <w:rStyle w:val="Hyperlink"/>
                                    <w:sz w:val="18"/>
                                    <w:szCs w:val="18"/>
                                  </w:rPr>
                                  <w:t>This Photo</w:t>
                                </w:r>
                              </w:hyperlink>
                              <w:r w:rsidRPr="00913BAD">
                                <w:rPr>
                                  <w:sz w:val="18"/>
                                  <w:szCs w:val="18"/>
                                </w:rPr>
                                <w:t xml:space="preserve"> by Unknown Author is licensed under </w:t>
                              </w:r>
                              <w:hyperlink r:id="rId17" w:history="1">
                                <w:r w:rsidRPr="00913BAD">
                                  <w:rPr>
                                    <w:rStyle w:val="Hyperlink"/>
                                    <w:sz w:val="18"/>
                                    <w:szCs w:val="18"/>
                                  </w:rPr>
                                  <w:t>CC BY-SA</w:t>
                                </w:r>
                              </w:hyperlink>
                            </w:p>
                          </w:txbxContent>
                        </v:textbox>
                      </v:shape>
                      <w10:anchorlock/>
                    </v:group>
                  </w:pict>
                </mc:Fallback>
              </mc:AlternateContent>
            </w:r>
          </w:p>
        </w:tc>
        <w:tc>
          <w:tcPr>
            <w:tcW w:w="540" w:type="dxa"/>
            <w:vMerge/>
            <w:tcBorders>
              <w:bottom w:val="single" w:sz="18" w:space="0" w:color="476166" w:themeColor="accent1"/>
              <w:right w:val="single" w:sz="18" w:space="0" w:color="476166" w:themeColor="accent1"/>
            </w:tcBorders>
            <w:shd w:val="clear" w:color="auto" w:fill="FFFFFF" w:themeFill="background1"/>
          </w:tcPr>
          <w:p w14:paraId="17AABCAC"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0C14D3C0" w14:textId="77777777" w:rsidR="000E4641" w:rsidRDefault="000E4641"/>
        </w:tc>
      </w:tr>
      <w:tr w:rsidR="000E4641" w14:paraId="14FF9E71" w14:textId="77777777" w:rsidTr="00185F4A">
        <w:trPr>
          <w:trHeight w:val="1728"/>
        </w:trPr>
        <w:tc>
          <w:tcPr>
            <w:tcW w:w="2158" w:type="dxa"/>
            <w:vMerge w:val="restart"/>
          </w:tcPr>
          <w:p w14:paraId="6B70B4E7" w14:textId="77777777" w:rsidR="000E4641" w:rsidRDefault="000E4641"/>
        </w:tc>
        <w:tc>
          <w:tcPr>
            <w:tcW w:w="542" w:type="dxa"/>
            <w:tcBorders>
              <w:top w:val="single" w:sz="18" w:space="0" w:color="476166" w:themeColor="accent1"/>
            </w:tcBorders>
          </w:tcPr>
          <w:p w14:paraId="5DD8EEB6" w14:textId="77777777" w:rsidR="000E4641" w:rsidRDefault="000E4641" w:rsidP="00E74B29">
            <w:pPr>
              <w:jc w:val="center"/>
            </w:pPr>
          </w:p>
        </w:tc>
        <w:tc>
          <w:tcPr>
            <w:tcW w:w="5401" w:type="dxa"/>
            <w:gridSpan w:val="5"/>
            <w:vMerge/>
          </w:tcPr>
          <w:p w14:paraId="664AB26D" w14:textId="77777777" w:rsidR="000E4641" w:rsidRDefault="000E4641" w:rsidP="00E74B29">
            <w:pPr>
              <w:jc w:val="center"/>
            </w:pPr>
          </w:p>
        </w:tc>
        <w:tc>
          <w:tcPr>
            <w:tcW w:w="540" w:type="dxa"/>
            <w:tcBorders>
              <w:top w:val="single" w:sz="18" w:space="0" w:color="476166" w:themeColor="accent1"/>
            </w:tcBorders>
          </w:tcPr>
          <w:p w14:paraId="5AABF888" w14:textId="77777777" w:rsidR="000E4641" w:rsidRDefault="000E4641" w:rsidP="00E74B29">
            <w:pPr>
              <w:jc w:val="center"/>
            </w:pPr>
          </w:p>
        </w:tc>
        <w:tc>
          <w:tcPr>
            <w:tcW w:w="2158" w:type="dxa"/>
            <w:vMerge w:val="restart"/>
          </w:tcPr>
          <w:p w14:paraId="126A59B1" w14:textId="77777777" w:rsidR="000E4641" w:rsidRDefault="000E4641"/>
        </w:tc>
      </w:tr>
      <w:tr w:rsidR="000E4641" w14:paraId="0863F3DB" w14:textId="77777777" w:rsidTr="00185F4A">
        <w:trPr>
          <w:trHeight w:val="1728"/>
        </w:trPr>
        <w:tc>
          <w:tcPr>
            <w:tcW w:w="2158" w:type="dxa"/>
            <w:vMerge/>
          </w:tcPr>
          <w:p w14:paraId="2D6DFEF0" w14:textId="77777777" w:rsidR="000E4641" w:rsidRDefault="000E4641"/>
        </w:tc>
        <w:tc>
          <w:tcPr>
            <w:tcW w:w="542" w:type="dxa"/>
          </w:tcPr>
          <w:p w14:paraId="6FDA0544" w14:textId="77777777" w:rsidR="000E4641" w:rsidRDefault="000E4641" w:rsidP="00E74B29">
            <w:pPr>
              <w:jc w:val="center"/>
            </w:pPr>
          </w:p>
        </w:tc>
        <w:tc>
          <w:tcPr>
            <w:tcW w:w="5401" w:type="dxa"/>
            <w:gridSpan w:val="5"/>
            <w:vMerge/>
          </w:tcPr>
          <w:p w14:paraId="1A08F7DE" w14:textId="77777777" w:rsidR="000E4641" w:rsidRDefault="000E4641" w:rsidP="00E74B29">
            <w:pPr>
              <w:jc w:val="center"/>
            </w:pPr>
          </w:p>
        </w:tc>
        <w:tc>
          <w:tcPr>
            <w:tcW w:w="540" w:type="dxa"/>
          </w:tcPr>
          <w:p w14:paraId="6519C45B" w14:textId="77777777" w:rsidR="000E4641" w:rsidRDefault="000E4641" w:rsidP="00E74B29">
            <w:pPr>
              <w:jc w:val="center"/>
            </w:pPr>
          </w:p>
        </w:tc>
        <w:tc>
          <w:tcPr>
            <w:tcW w:w="2158" w:type="dxa"/>
            <w:vMerge/>
          </w:tcPr>
          <w:p w14:paraId="288EC68E" w14:textId="77777777" w:rsidR="000E4641" w:rsidRDefault="000E4641"/>
        </w:tc>
      </w:tr>
    </w:tbl>
    <w:p w14:paraId="7D8EC9DC" w14:textId="3B17CE5C" w:rsidR="002D2200" w:rsidRDefault="004D1697">
      <w:r w:rsidRPr="004909D9">
        <w:rPr>
          <w:noProof/>
          <w:lang w:eastAsia="en-AU"/>
        </w:rPr>
        <w:drawing>
          <wp:anchor distT="0" distB="0" distL="114300" distR="114300" simplePos="0" relativeHeight="251662336" behindDoc="1" locked="0" layoutInCell="1" allowOverlap="1" wp14:anchorId="202962D1" wp14:editId="25F2E043">
            <wp:simplePos x="0" y="0"/>
            <wp:positionH relativeFrom="margin">
              <wp:align>right</wp:align>
            </wp:positionH>
            <wp:positionV relativeFrom="margin">
              <wp:posOffset>-215900</wp:posOffset>
            </wp:positionV>
            <wp:extent cx="6860241" cy="404495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60241" cy="4044950"/>
                    </a:xfrm>
                    <a:prstGeom prst="rect">
                      <a:avLst/>
                    </a:prstGeom>
                  </pic:spPr>
                </pic:pic>
              </a:graphicData>
            </a:graphic>
            <wp14:sizeRelH relativeFrom="page">
              <wp14:pctWidth>0</wp14:pctWidth>
            </wp14:sizeRelH>
            <wp14:sizeRelV relativeFrom="page">
              <wp14:pctHeight>0</wp14:pctHeight>
            </wp14:sizeRelV>
          </wp:anchor>
        </w:drawing>
      </w:r>
    </w:p>
    <w:p w14:paraId="69E2EAB1" w14:textId="5EA22568" w:rsidR="00E74B29" w:rsidRDefault="00E74B29" w:rsidP="0048120C">
      <w:pPr>
        <w:pStyle w:val="GraphicAnchor"/>
      </w:pPr>
    </w:p>
    <w:p w14:paraId="01371A2F" w14:textId="77777777" w:rsidR="0048120C" w:rsidRDefault="0048120C"/>
    <w:p w14:paraId="025A816C" w14:textId="77777777" w:rsidR="0048120C" w:rsidRDefault="0048120C"/>
    <w:p w14:paraId="4A47A3C8" w14:textId="77777777" w:rsidR="005D1D53" w:rsidRDefault="005D1D53"/>
    <w:p w14:paraId="268D0907" w14:textId="77777777" w:rsidR="005D1D53" w:rsidRDefault="005D1D53"/>
    <w:p w14:paraId="17A7E311" w14:textId="77777777" w:rsidR="005D1D53" w:rsidRDefault="005D1D53"/>
    <w:p w14:paraId="14C85DF9" w14:textId="05C358B0" w:rsidR="005D1D53" w:rsidRDefault="005D1D53" w:rsidP="005D1D53">
      <w:pPr>
        <w:jc w:val="center"/>
        <w:rPr>
          <w:b/>
          <w:bCs/>
          <w:color w:val="476166" w:themeColor="accent1"/>
          <w:sz w:val="32"/>
          <w:szCs w:val="32"/>
        </w:rPr>
      </w:pPr>
      <w:r w:rsidRPr="005D1D53">
        <w:rPr>
          <w:b/>
          <w:bCs/>
          <w:color w:val="476166" w:themeColor="accent1"/>
          <w:sz w:val="32"/>
          <w:szCs w:val="32"/>
        </w:rPr>
        <w:lastRenderedPageBreak/>
        <w:t>Customer Retention/Churn Analytics</w:t>
      </w:r>
    </w:p>
    <w:p w14:paraId="7AEA12A3" w14:textId="500D19B9" w:rsidR="005D1D53" w:rsidRDefault="005D1D53" w:rsidP="005D1D53">
      <w:pPr>
        <w:jc w:val="center"/>
        <w:rPr>
          <w:b/>
          <w:bCs/>
          <w:color w:val="476166" w:themeColor="accent1"/>
          <w:sz w:val="32"/>
          <w:szCs w:val="32"/>
        </w:rPr>
      </w:pPr>
      <w:r>
        <w:rPr>
          <w:b/>
          <w:bCs/>
          <w:color w:val="476166" w:themeColor="accent1"/>
          <w:sz w:val="32"/>
          <w:szCs w:val="32"/>
        </w:rPr>
        <w:t>____________________________</w:t>
      </w:r>
    </w:p>
    <w:p w14:paraId="7319B267" w14:textId="77777777" w:rsidR="005D1D53" w:rsidRPr="005D1D53" w:rsidRDefault="005D1D53" w:rsidP="005D1D53">
      <w:pPr>
        <w:jc w:val="center"/>
        <w:rPr>
          <w:b/>
          <w:bCs/>
          <w:color w:val="476166" w:themeColor="accent1"/>
          <w:sz w:val="32"/>
          <w:szCs w:val="32"/>
        </w:rPr>
      </w:pPr>
    </w:p>
    <w:p w14:paraId="263D2666" w14:textId="1BEAA469" w:rsidR="005D1D53" w:rsidRDefault="00E06786" w:rsidP="005D1D53">
      <w:pPr>
        <w:jc w:val="center"/>
        <w:rPr>
          <w:sz w:val="32"/>
          <w:szCs w:val="32"/>
        </w:rPr>
      </w:pPr>
      <w:r w:rsidRPr="00E06786">
        <w:rPr>
          <w:sz w:val="32"/>
          <w:szCs w:val="32"/>
        </w:rPr>
        <w:t>Introduction to the Telecom Industry</w:t>
      </w:r>
    </w:p>
    <w:p w14:paraId="7CEB1310" w14:textId="77777777" w:rsidR="00E06786" w:rsidRDefault="00E06786" w:rsidP="005D1D53">
      <w:pPr>
        <w:jc w:val="center"/>
        <w:rPr>
          <w:sz w:val="32"/>
          <w:szCs w:val="32"/>
        </w:rPr>
      </w:pPr>
    </w:p>
    <w:p w14:paraId="741BBCD0" w14:textId="77777777" w:rsidR="00E06786" w:rsidRPr="00E06786" w:rsidRDefault="00E06786" w:rsidP="00E06786">
      <w:r w:rsidRPr="00E06786">
        <w:t>The telecom industry, a dynamic and ever-evolving sector, plays a pivotal role in connecting individuals and businesses globally. In the contemporary landscape, telecom companies face challenges in retaining their customer base due to diverse factors such as competitive pricing, service quality, and evolving customer expectations. This project delves into the realm of telecom analytics, specifically focusing on customer retention and churn prediction. By harnessing the power of data analytics, we aim to unravel patterns and insights within a telecom dataset, contributing to strategic decision-making processes.</w:t>
      </w:r>
    </w:p>
    <w:p w14:paraId="67277BCF" w14:textId="77777777" w:rsidR="00E06786" w:rsidRPr="00E06786" w:rsidRDefault="00E06786" w:rsidP="00E06786"/>
    <w:p w14:paraId="70C5A4F7" w14:textId="5E64F52A" w:rsidR="00E06786" w:rsidRPr="00E06786" w:rsidRDefault="00E06786" w:rsidP="00E06786">
      <w:pPr>
        <w:rPr>
          <w:b/>
          <w:bCs/>
        </w:rPr>
      </w:pPr>
      <w:r w:rsidRPr="00E06786">
        <w:rPr>
          <w:b/>
          <w:bCs/>
        </w:rPr>
        <w:t>Project Rationale</w:t>
      </w:r>
    </w:p>
    <w:p w14:paraId="69567FBB" w14:textId="77777777" w:rsidR="00E06786" w:rsidRPr="00E06786" w:rsidRDefault="00E06786" w:rsidP="00E06786">
      <w:r w:rsidRPr="00E06786">
        <w:t>Customer churn, the phenomenon of customers discontinuing services, poses a significant concern for telecom operators. Understanding the reasons behind churn and implementing effective retention strategies are critical for sustainability and growth. This project stems from the recognition that data-driven insights can revolutionize how telecom companies approach customer retention. Leveraging advanced analytics and predictive modeling techniques, our objective is to create a robust framework for identifying potential churners, enabling proactive measures to retain valuable customers.</w:t>
      </w:r>
    </w:p>
    <w:p w14:paraId="366F0745" w14:textId="77777777" w:rsidR="00E06786" w:rsidRPr="00E06786" w:rsidRDefault="00E06786" w:rsidP="00E06786"/>
    <w:p w14:paraId="5C76AFD7" w14:textId="61473CD4" w:rsidR="00E06786" w:rsidRPr="00E06786" w:rsidRDefault="00E06786" w:rsidP="00E06786">
      <w:pPr>
        <w:rPr>
          <w:b/>
          <w:bCs/>
        </w:rPr>
      </w:pPr>
      <w:r w:rsidRPr="00E06786">
        <w:rPr>
          <w:b/>
          <w:bCs/>
        </w:rPr>
        <w:t>Project Scope and Objectives</w:t>
      </w:r>
    </w:p>
    <w:p w14:paraId="5044B9C6" w14:textId="59418080" w:rsidR="00E06786" w:rsidRPr="00E06786" w:rsidRDefault="00E06786" w:rsidP="00E06786">
      <w:r w:rsidRPr="00E06786">
        <w:t>This project's scope</w:t>
      </w:r>
      <w:r w:rsidRPr="00E06786">
        <w:t xml:space="preserve"> encompasses the exploration and analysis of a telecom dataset rich in customer-centric information. Through the lens of data science, we aim to develop predictive models capable of anticipating customer churn. The objectives include identifying key features influencing churn, evaluating the effectiveness of historical retention strategies, and proposing data-driven interventions. By the project's conclusion, we anticipate delivering actionable insights that empower telecom stakeholders to make informed decisions, ultimately enhancing customer satisfaction and reducing churn rates.</w:t>
      </w:r>
    </w:p>
    <w:p w14:paraId="7797C5A1" w14:textId="77777777" w:rsidR="00E06786" w:rsidRPr="00E06786" w:rsidRDefault="00E06786" w:rsidP="00E06786"/>
    <w:p w14:paraId="1485B67D" w14:textId="52119CD8" w:rsidR="00E06786" w:rsidRPr="00E06786" w:rsidRDefault="00E06786" w:rsidP="00E06786">
      <w:pPr>
        <w:rPr>
          <w:b/>
          <w:bCs/>
        </w:rPr>
      </w:pPr>
      <w:r w:rsidRPr="00E06786">
        <w:rPr>
          <w:b/>
          <w:bCs/>
        </w:rPr>
        <w:t>Methodology and Expected Outcomes</w:t>
      </w:r>
    </w:p>
    <w:p w14:paraId="21BEA9D4" w14:textId="68B69CC5" w:rsidR="005D1D53" w:rsidRPr="00E06786" w:rsidRDefault="00E06786" w:rsidP="00E06786">
      <w:r w:rsidRPr="00E06786">
        <w:t>Employing a combination of exploratory data analysis, machine learning algorithms, and predictive modeling, our methodology is designed to extract meaningful patterns from the telecom dataset. We will assess the performance of various models, striving for accuracy and interpretability. The expected outcomes involve the provision of actionable recommendations for telecom companies to refine their customer retention strategies. By embracing a data-driven approach, this project aspires to contribute to the telecom industry's resilience and its ability to proactively retain and engage customers in an era of unprecedented connectivity.</w:t>
      </w:r>
    </w:p>
    <w:p w14:paraId="0BA7C8E7" w14:textId="77777777" w:rsidR="005D1D53" w:rsidRDefault="005D1D53"/>
    <w:p w14:paraId="3EFE4621" w14:textId="77777777" w:rsidR="005D1D53" w:rsidRDefault="005D1D53"/>
    <w:p w14:paraId="049EDED5" w14:textId="77777777" w:rsidR="00E06786" w:rsidRDefault="00E06786"/>
    <w:p w14:paraId="26A4754B" w14:textId="77777777" w:rsidR="00E06786" w:rsidRDefault="00E06786"/>
    <w:p w14:paraId="0F265EEC" w14:textId="77777777" w:rsidR="00E06786" w:rsidRDefault="00E06786"/>
    <w:p w14:paraId="7A0F7358" w14:textId="77777777" w:rsidR="00E06786" w:rsidRDefault="00E06786"/>
    <w:p w14:paraId="61438A37" w14:textId="77777777" w:rsidR="00E06786" w:rsidRDefault="00E06786"/>
    <w:p w14:paraId="47A6F6BE" w14:textId="77777777" w:rsidR="00E06786" w:rsidRDefault="00E06786"/>
    <w:p w14:paraId="28AABBA2" w14:textId="77777777" w:rsidR="00E06786" w:rsidRDefault="00E06786"/>
    <w:p w14:paraId="3A600FB3" w14:textId="482396F3" w:rsidR="00E06786" w:rsidRPr="00A46D4B" w:rsidRDefault="0054630D" w:rsidP="0054630D">
      <w:pPr>
        <w:jc w:val="center"/>
        <w:rPr>
          <w:b/>
          <w:bCs/>
          <w:sz w:val="32"/>
          <w:szCs w:val="32"/>
        </w:rPr>
      </w:pPr>
      <w:r w:rsidRPr="00A46D4B">
        <w:rPr>
          <w:b/>
          <w:bCs/>
          <w:sz w:val="32"/>
          <w:szCs w:val="32"/>
        </w:rPr>
        <w:lastRenderedPageBreak/>
        <w:t>METHODOLOGY</w:t>
      </w:r>
    </w:p>
    <w:p w14:paraId="1F3F5043" w14:textId="77777777" w:rsidR="0054630D" w:rsidRDefault="0054630D" w:rsidP="0054630D">
      <w:pPr>
        <w:jc w:val="center"/>
        <w:rPr>
          <w:sz w:val="32"/>
          <w:szCs w:val="32"/>
        </w:rPr>
      </w:pPr>
    </w:p>
    <w:p w14:paraId="4D5EAD44" w14:textId="5C287E26" w:rsidR="0054630D" w:rsidRPr="00A46D4B" w:rsidRDefault="00A46D4B" w:rsidP="00A46D4B">
      <w:pPr>
        <w:pStyle w:val="ListParagraph"/>
        <w:numPr>
          <w:ilvl w:val="0"/>
          <w:numId w:val="3"/>
        </w:numPr>
        <w:rPr>
          <w:sz w:val="28"/>
          <w:szCs w:val="28"/>
        </w:rPr>
      </w:pPr>
      <w:r w:rsidRPr="00A46D4B">
        <w:rPr>
          <w:sz w:val="28"/>
          <w:szCs w:val="28"/>
        </w:rPr>
        <w:t>Data Collection and Understanding</w:t>
      </w:r>
    </w:p>
    <w:p w14:paraId="42682341" w14:textId="77777777" w:rsidR="00A46D4B" w:rsidRDefault="00A46D4B" w:rsidP="00A46D4B">
      <w:pPr>
        <w:rPr>
          <w:sz w:val="32"/>
          <w:szCs w:val="32"/>
        </w:rPr>
      </w:pPr>
    </w:p>
    <w:p w14:paraId="57D4C70D" w14:textId="59F34BB1" w:rsidR="00A46D4B" w:rsidRDefault="00A46D4B" w:rsidP="00A46D4B">
      <w:pPr>
        <w:ind w:left="720"/>
      </w:pPr>
      <w:r w:rsidRPr="00A46D4B">
        <w:t xml:space="preserve">The initial phase of our methodology involves the acquisition and comprehension of the telecom dataset. We source data containing customer information, service usage patterns, and historical churn records. Preliminary exploratory data analysis (EDA) is conducted to gain insights into the dataset's structure, </w:t>
      </w:r>
      <w:r>
        <w:t>uncover</w:t>
      </w:r>
      <w:r w:rsidRPr="00A46D4B">
        <w:t xml:space="preserve"> correlations, and </w:t>
      </w:r>
      <w:r>
        <w:t>identify</w:t>
      </w:r>
      <w:r w:rsidRPr="00A46D4B">
        <w:t xml:space="preserve"> potential features influencing churn. This phase establishes a foundational understanding of the data landscape.</w:t>
      </w:r>
    </w:p>
    <w:p w14:paraId="4C096C6B" w14:textId="77777777" w:rsidR="00A46D4B" w:rsidRDefault="00A46D4B" w:rsidP="00A46D4B">
      <w:pPr>
        <w:ind w:left="720"/>
      </w:pPr>
    </w:p>
    <w:p w14:paraId="7CE3604D" w14:textId="2F31E145" w:rsidR="00A46D4B" w:rsidRDefault="00A46D4B" w:rsidP="00A46D4B">
      <w:pPr>
        <w:ind w:left="720"/>
      </w:pPr>
      <w:r>
        <w:t>The data that I have used is from Kaggle. The data includes 21 columns and I have divided those columns into 4 different data frames contract, phone, personal, and the Internet. Following is the full list of each column present.</w:t>
      </w:r>
    </w:p>
    <w:p w14:paraId="580C11DA" w14:textId="77777777" w:rsidR="00A46D4B" w:rsidRDefault="00A46D4B" w:rsidP="00A46D4B">
      <w:pPr>
        <w:ind w:left="720"/>
      </w:pPr>
    </w:p>
    <w:p w14:paraId="207937B1" w14:textId="47B2938F" w:rsidR="00A46D4B" w:rsidRDefault="00A46D4B" w:rsidP="00A46D4B">
      <w:pPr>
        <w:pStyle w:val="ListParagraph"/>
        <w:numPr>
          <w:ilvl w:val="0"/>
          <w:numId w:val="4"/>
        </w:numPr>
      </w:pPr>
      <w:r w:rsidRPr="00A46D4B">
        <w:rPr>
          <w:b/>
          <w:bCs/>
        </w:rPr>
        <w:t>CustomerID</w:t>
      </w:r>
      <w:r w:rsidRPr="00A46D4B">
        <w:t>: A unique ID that identifies each customer.</w:t>
      </w:r>
    </w:p>
    <w:p w14:paraId="43601F2B" w14:textId="1849A134" w:rsidR="00A46D4B" w:rsidRDefault="00A46D4B" w:rsidP="00A46D4B">
      <w:pPr>
        <w:pStyle w:val="ListParagraph"/>
        <w:numPr>
          <w:ilvl w:val="0"/>
          <w:numId w:val="4"/>
        </w:numPr>
      </w:pPr>
      <w:r w:rsidRPr="00A46D4B">
        <w:rPr>
          <w:b/>
          <w:bCs/>
        </w:rPr>
        <w:t>Gender</w:t>
      </w:r>
      <w:r w:rsidRPr="00A46D4B">
        <w:t>: The customer’s gender: Male, Female</w:t>
      </w:r>
    </w:p>
    <w:p w14:paraId="70F140E8" w14:textId="6FEAB0EC" w:rsidR="00A46D4B" w:rsidRDefault="00A46D4B" w:rsidP="00A46D4B">
      <w:pPr>
        <w:pStyle w:val="ListParagraph"/>
        <w:numPr>
          <w:ilvl w:val="0"/>
          <w:numId w:val="4"/>
        </w:numPr>
      </w:pPr>
      <w:r w:rsidRPr="00A46D4B">
        <w:rPr>
          <w:b/>
          <w:bCs/>
        </w:rPr>
        <w:t>Senior</w:t>
      </w:r>
      <w:r w:rsidRPr="00A46D4B">
        <w:t xml:space="preserve"> </w:t>
      </w:r>
      <w:r w:rsidRPr="00A46D4B">
        <w:rPr>
          <w:b/>
          <w:bCs/>
        </w:rPr>
        <w:t>Citizen</w:t>
      </w:r>
      <w:r w:rsidRPr="00A46D4B">
        <w:t>: Indicates if the customer is 65 or older: Yes, No</w:t>
      </w:r>
    </w:p>
    <w:p w14:paraId="5847B0E3" w14:textId="6B4DAB8A" w:rsidR="00A46D4B" w:rsidRDefault="00A46D4B" w:rsidP="00A46D4B">
      <w:pPr>
        <w:pStyle w:val="ListParagraph"/>
        <w:numPr>
          <w:ilvl w:val="0"/>
          <w:numId w:val="4"/>
        </w:numPr>
      </w:pPr>
      <w:r w:rsidRPr="00A46D4B">
        <w:rPr>
          <w:b/>
          <w:bCs/>
        </w:rPr>
        <w:t>Married</w:t>
      </w:r>
      <w:r>
        <w:t>: Indicates if the customer is married: Yes, No</w:t>
      </w:r>
    </w:p>
    <w:p w14:paraId="3D2E5B01" w14:textId="5159DD37" w:rsidR="00A46D4B" w:rsidRDefault="00A46D4B" w:rsidP="00A46D4B">
      <w:pPr>
        <w:pStyle w:val="ListParagraph"/>
        <w:numPr>
          <w:ilvl w:val="0"/>
          <w:numId w:val="4"/>
        </w:numPr>
      </w:pPr>
      <w:r w:rsidRPr="00A46D4B">
        <w:rPr>
          <w:b/>
          <w:bCs/>
        </w:rPr>
        <w:t>Dependents</w:t>
      </w:r>
      <w:r>
        <w:t>: Indicates if the customer lives with any dependents: Yes, No. Dependents could be children, parents, grandparents, etc.</w:t>
      </w:r>
    </w:p>
    <w:p w14:paraId="1E3064CF" w14:textId="06BDE1C0" w:rsidR="00A46D4B" w:rsidRDefault="00A46D4B" w:rsidP="00A46D4B">
      <w:pPr>
        <w:pStyle w:val="ListParagraph"/>
        <w:numPr>
          <w:ilvl w:val="0"/>
          <w:numId w:val="4"/>
        </w:numPr>
      </w:pPr>
      <w:r w:rsidRPr="00A46D4B">
        <w:rPr>
          <w:b/>
          <w:bCs/>
        </w:rPr>
        <w:t>Phone</w:t>
      </w:r>
      <w:r>
        <w:rPr>
          <w:b/>
          <w:bCs/>
        </w:rPr>
        <w:t xml:space="preserve"> </w:t>
      </w:r>
      <w:r w:rsidRPr="00A46D4B">
        <w:rPr>
          <w:b/>
          <w:bCs/>
        </w:rPr>
        <w:t>Service</w:t>
      </w:r>
      <w:r w:rsidRPr="00A46D4B">
        <w:t>:: Indicates if the customer subscribes to home phone service with the company</w:t>
      </w:r>
      <w:r w:rsidRPr="00A46D4B">
        <w:rPr>
          <w:b/>
          <w:bCs/>
        </w:rPr>
        <w:t xml:space="preserve"> </w:t>
      </w:r>
      <w:r w:rsidRPr="00A46D4B">
        <w:t>Yes, No</w:t>
      </w:r>
    </w:p>
    <w:p w14:paraId="1BD227D7" w14:textId="08D95D0D" w:rsidR="00A46D4B" w:rsidRDefault="00A46D4B" w:rsidP="00A46D4B">
      <w:pPr>
        <w:pStyle w:val="ListParagraph"/>
        <w:numPr>
          <w:ilvl w:val="0"/>
          <w:numId w:val="4"/>
        </w:numPr>
      </w:pPr>
      <w:r w:rsidRPr="00A46D4B">
        <w:rPr>
          <w:b/>
          <w:bCs/>
        </w:rPr>
        <w:t>Multiple</w:t>
      </w:r>
      <w:r>
        <w:t xml:space="preserve"> </w:t>
      </w:r>
      <w:r w:rsidRPr="00A46D4B">
        <w:rPr>
          <w:b/>
          <w:bCs/>
        </w:rPr>
        <w:t>Lines</w:t>
      </w:r>
      <w:r>
        <w:t>: Indicates if the customer subscribes to multiple telephone lines with the company: Yes, No</w:t>
      </w:r>
    </w:p>
    <w:p w14:paraId="680232BA" w14:textId="684F1382" w:rsidR="00A46D4B" w:rsidRDefault="00A46D4B" w:rsidP="00A46D4B">
      <w:pPr>
        <w:pStyle w:val="ListParagraph"/>
        <w:numPr>
          <w:ilvl w:val="0"/>
          <w:numId w:val="4"/>
        </w:numPr>
      </w:pPr>
      <w:r w:rsidRPr="00A46D4B">
        <w:rPr>
          <w:b/>
          <w:bCs/>
        </w:rPr>
        <w:t>Internet Service</w:t>
      </w:r>
      <w:r>
        <w:t>: Indicates if the customer subscribes to Internet service with the company: No, DSL, Fiber Optic, Cable.</w:t>
      </w:r>
    </w:p>
    <w:p w14:paraId="6B870FFE" w14:textId="60F32416" w:rsidR="00A46D4B" w:rsidRDefault="00A46D4B" w:rsidP="00A46D4B">
      <w:pPr>
        <w:pStyle w:val="ListParagraph"/>
        <w:numPr>
          <w:ilvl w:val="0"/>
          <w:numId w:val="4"/>
        </w:numPr>
      </w:pPr>
      <w:r w:rsidRPr="00A46D4B">
        <w:rPr>
          <w:b/>
          <w:bCs/>
        </w:rPr>
        <w:t>Online Security</w:t>
      </w:r>
      <w:r>
        <w:t>: Indicates if the customer subscribes to an additional online security service provided by the company: Yes, No</w:t>
      </w:r>
    </w:p>
    <w:p w14:paraId="64F8D357" w14:textId="7E46A4BA" w:rsidR="00A46D4B" w:rsidRDefault="00A46D4B" w:rsidP="00A46D4B">
      <w:pPr>
        <w:pStyle w:val="ListParagraph"/>
        <w:numPr>
          <w:ilvl w:val="0"/>
          <w:numId w:val="4"/>
        </w:numPr>
      </w:pPr>
      <w:r w:rsidRPr="00A46D4B">
        <w:rPr>
          <w:b/>
          <w:bCs/>
        </w:rPr>
        <w:t>Online Backup</w:t>
      </w:r>
      <w:r>
        <w:t>: Indicates if the customer subscribes to an additional online backup service provided by the company: Yes, No</w:t>
      </w:r>
    </w:p>
    <w:p w14:paraId="6E0FAA29" w14:textId="38D09144" w:rsidR="00A46D4B" w:rsidRDefault="00A46D4B" w:rsidP="00A46D4B">
      <w:pPr>
        <w:pStyle w:val="ListParagraph"/>
        <w:numPr>
          <w:ilvl w:val="0"/>
          <w:numId w:val="4"/>
        </w:numPr>
      </w:pPr>
      <w:r w:rsidRPr="00A46D4B">
        <w:rPr>
          <w:b/>
          <w:bCs/>
        </w:rPr>
        <w:t>Device Protection Plan</w:t>
      </w:r>
      <w:r>
        <w:t>: Indicates if the customer subscribes to an additional device protection plan for their Internet equipment provided by the company: Yes, No</w:t>
      </w:r>
    </w:p>
    <w:p w14:paraId="31B3EFBF" w14:textId="7BC7AFCC" w:rsidR="00A46D4B" w:rsidRDefault="00A46D4B" w:rsidP="00A46D4B">
      <w:pPr>
        <w:pStyle w:val="ListParagraph"/>
        <w:numPr>
          <w:ilvl w:val="0"/>
          <w:numId w:val="4"/>
        </w:numPr>
      </w:pPr>
      <w:r w:rsidRPr="00A46D4B">
        <w:rPr>
          <w:b/>
          <w:bCs/>
        </w:rPr>
        <w:t>Streaming TV</w:t>
      </w:r>
      <w:r w:rsidRPr="00A46D4B">
        <w:t xml:space="preserve">: Indicates if the customer uses their Internet service to stream television </w:t>
      </w:r>
      <w:r>
        <w:t>programming</w:t>
      </w:r>
      <w:r w:rsidRPr="00A46D4B">
        <w:t xml:space="preserve"> from a third party provider: Yes, No. The company does not charge an additional fee for this service.</w:t>
      </w:r>
    </w:p>
    <w:p w14:paraId="3DEE354A" w14:textId="447EDD61" w:rsidR="00A46D4B" w:rsidRDefault="00A46D4B" w:rsidP="00A46D4B">
      <w:pPr>
        <w:pStyle w:val="ListParagraph"/>
        <w:numPr>
          <w:ilvl w:val="0"/>
          <w:numId w:val="4"/>
        </w:numPr>
      </w:pPr>
      <w:r w:rsidRPr="00A46D4B">
        <w:rPr>
          <w:b/>
          <w:bCs/>
        </w:rPr>
        <w:t>Contract</w:t>
      </w:r>
      <w:r>
        <w:t>: Indicates the customer’s current contract type: Month-to-Month, One Year, Two Year.</w:t>
      </w:r>
    </w:p>
    <w:p w14:paraId="5C443197" w14:textId="767F2847" w:rsidR="00A46D4B" w:rsidRDefault="00A46D4B" w:rsidP="00A46D4B">
      <w:pPr>
        <w:pStyle w:val="ListParagraph"/>
        <w:numPr>
          <w:ilvl w:val="0"/>
          <w:numId w:val="4"/>
        </w:numPr>
      </w:pPr>
      <w:r w:rsidRPr="00A46D4B">
        <w:rPr>
          <w:b/>
          <w:bCs/>
        </w:rPr>
        <w:t>Paperless Billing</w:t>
      </w:r>
      <w:r>
        <w:t>: Indicates if the customer has chosen paperless billing: Yes, No</w:t>
      </w:r>
    </w:p>
    <w:p w14:paraId="3CC74376" w14:textId="7F005A6A" w:rsidR="00A46D4B" w:rsidRDefault="00A46D4B" w:rsidP="00A46D4B">
      <w:pPr>
        <w:pStyle w:val="ListParagraph"/>
        <w:numPr>
          <w:ilvl w:val="0"/>
          <w:numId w:val="4"/>
        </w:numPr>
      </w:pPr>
      <w:r w:rsidRPr="00A46D4B">
        <w:rPr>
          <w:b/>
          <w:bCs/>
        </w:rPr>
        <w:t>Monthly Charge</w:t>
      </w:r>
      <w:r>
        <w:t>: Indicates the customer’s current total monthly charge for all their services from the company.</w:t>
      </w:r>
    </w:p>
    <w:p w14:paraId="0AD41A1B" w14:textId="4373E015" w:rsidR="00A46D4B" w:rsidRDefault="00A46D4B" w:rsidP="00A46D4B">
      <w:pPr>
        <w:pStyle w:val="ListParagraph"/>
        <w:numPr>
          <w:ilvl w:val="0"/>
          <w:numId w:val="4"/>
        </w:numPr>
      </w:pPr>
      <w:r w:rsidRPr="00A46D4B">
        <w:rPr>
          <w:b/>
          <w:bCs/>
        </w:rPr>
        <w:t>Total Charges</w:t>
      </w:r>
      <w:r>
        <w:t>: Indicates the customer’s total charges, calculated to the end of the quarter specified above.</w:t>
      </w:r>
    </w:p>
    <w:p w14:paraId="35EF3070" w14:textId="77777777" w:rsidR="00322038" w:rsidRDefault="00322038" w:rsidP="00322038"/>
    <w:p w14:paraId="3A887624" w14:textId="2E03E9C4" w:rsidR="00322038" w:rsidRDefault="00322038" w:rsidP="00322038">
      <w:pPr>
        <w:ind w:left="720"/>
      </w:pPr>
      <w:r>
        <w:t xml:space="preserve">Later in </w:t>
      </w:r>
      <w:r w:rsidR="00580B3F">
        <w:t>Data Preparation and analysis, we have added a few more columns which will be discussed later in the report.</w:t>
      </w:r>
    </w:p>
    <w:p w14:paraId="62F9C40B" w14:textId="77777777" w:rsidR="00322038" w:rsidRDefault="00322038" w:rsidP="00322038"/>
    <w:p w14:paraId="70AF0CAB" w14:textId="77777777" w:rsidR="00322038" w:rsidRDefault="00322038" w:rsidP="00322038"/>
    <w:p w14:paraId="590BFD7D" w14:textId="3F89F484" w:rsidR="00322038" w:rsidRPr="000648EA" w:rsidRDefault="000648EA" w:rsidP="000648EA">
      <w:pPr>
        <w:pStyle w:val="ListParagraph"/>
        <w:numPr>
          <w:ilvl w:val="0"/>
          <w:numId w:val="3"/>
        </w:numPr>
      </w:pPr>
      <w:r w:rsidRPr="000648EA">
        <w:rPr>
          <w:sz w:val="28"/>
          <w:szCs w:val="28"/>
        </w:rPr>
        <w:lastRenderedPageBreak/>
        <w:t>Data Prep</w:t>
      </w:r>
      <w:r w:rsidRPr="000648EA">
        <w:rPr>
          <w:sz w:val="28"/>
          <w:szCs w:val="28"/>
        </w:rPr>
        <w:t>aration</w:t>
      </w:r>
      <w:r w:rsidRPr="000648EA">
        <w:rPr>
          <w:sz w:val="28"/>
          <w:szCs w:val="28"/>
        </w:rPr>
        <w:t xml:space="preserve"> and Feature Engineering</w:t>
      </w:r>
    </w:p>
    <w:p w14:paraId="16B96A69" w14:textId="77777777" w:rsidR="000648EA" w:rsidRDefault="000648EA" w:rsidP="000648EA"/>
    <w:p w14:paraId="23B618CD" w14:textId="77777777" w:rsidR="00D664E9" w:rsidRDefault="00CA4FD7" w:rsidP="000648EA">
      <w:pPr>
        <w:ind w:left="720"/>
      </w:pPr>
      <w:r w:rsidRPr="00CA4FD7">
        <w:t xml:space="preserve">To enhance the dataset's quality and prepare it for modeling, we engage in rigorous data preprocessing. This includes handling missing values, encoding categorical variables, and normalizing numerical features. Feature engineering is employed to create new informative variables that may strengthen the predictive power of our models. </w:t>
      </w:r>
    </w:p>
    <w:p w14:paraId="4E9546EC" w14:textId="77777777" w:rsidR="00D664E9" w:rsidRDefault="00D664E9" w:rsidP="000648EA">
      <w:pPr>
        <w:ind w:left="720"/>
      </w:pPr>
    </w:p>
    <w:p w14:paraId="37E89164" w14:textId="666563FC" w:rsidR="00583C23" w:rsidRDefault="00CA4FD7" w:rsidP="00583C23">
      <w:pPr>
        <w:ind w:left="720"/>
      </w:pPr>
      <w:r w:rsidRPr="00CA4FD7">
        <w:t>For instance</w:t>
      </w:r>
      <w:r w:rsidR="00583C23">
        <w:t xml:space="preserve">, </w:t>
      </w:r>
      <w:r w:rsidR="00583C23">
        <w:t>Get a grasp of what our four data frames look like</w:t>
      </w:r>
    </w:p>
    <w:p w14:paraId="701E8064" w14:textId="77777777" w:rsidR="00583C23" w:rsidRDefault="00583C23" w:rsidP="00583C23">
      <w:pPr>
        <w:ind w:left="720"/>
      </w:pPr>
    </w:p>
    <w:p w14:paraId="5D307F14" w14:textId="56F6674D" w:rsidR="00583C23" w:rsidRDefault="00583C23" w:rsidP="00583C23">
      <w:pPr>
        <w:pStyle w:val="ListParagraph"/>
        <w:numPr>
          <w:ilvl w:val="0"/>
          <w:numId w:val="5"/>
        </w:numPr>
      </w:pPr>
      <w:r>
        <w:t xml:space="preserve">Check for </w:t>
      </w:r>
      <w:r>
        <w:t>duplicates.</w:t>
      </w:r>
    </w:p>
    <w:p w14:paraId="2887FAC2" w14:textId="73504083" w:rsidR="00583C23" w:rsidRDefault="00583C23" w:rsidP="00583C23">
      <w:pPr>
        <w:pStyle w:val="ListParagraph"/>
        <w:numPr>
          <w:ilvl w:val="0"/>
          <w:numId w:val="5"/>
        </w:numPr>
      </w:pPr>
      <w:r>
        <w:t xml:space="preserve">Check for missing </w:t>
      </w:r>
      <w:r>
        <w:t>values.</w:t>
      </w:r>
    </w:p>
    <w:p w14:paraId="03ABABD0" w14:textId="5F2D42B8" w:rsidR="00583C23" w:rsidRDefault="00583C23" w:rsidP="00583C23">
      <w:pPr>
        <w:pStyle w:val="ListParagraph"/>
        <w:numPr>
          <w:ilvl w:val="0"/>
          <w:numId w:val="5"/>
        </w:numPr>
      </w:pPr>
      <w:r>
        <w:t xml:space="preserve">Check for troubling data </w:t>
      </w:r>
      <w:r>
        <w:t>types.</w:t>
      </w:r>
    </w:p>
    <w:p w14:paraId="1D5977B7" w14:textId="77777777" w:rsidR="00583C23" w:rsidRDefault="00583C23" w:rsidP="00583C23">
      <w:pPr>
        <w:ind w:left="720"/>
      </w:pPr>
    </w:p>
    <w:p w14:paraId="30AD9C7B" w14:textId="0C527615" w:rsidR="00583C23" w:rsidRDefault="00583C23" w:rsidP="00583C23">
      <w:pPr>
        <w:ind w:left="720"/>
      </w:pPr>
      <w:r>
        <w:t>Based on the results the necessary preprocessing could be very short or more complicated</w:t>
      </w:r>
    </w:p>
    <w:p w14:paraId="0F58D941" w14:textId="5BECFA16" w:rsidR="00583C23" w:rsidRDefault="00583C23" w:rsidP="00583C23">
      <w:pPr>
        <w:pStyle w:val="ListParagraph"/>
        <w:numPr>
          <w:ilvl w:val="0"/>
          <w:numId w:val="6"/>
        </w:numPr>
      </w:pPr>
      <w:r>
        <w:t xml:space="preserve">Remove </w:t>
      </w:r>
      <w:r>
        <w:t>duplicates.</w:t>
      </w:r>
    </w:p>
    <w:p w14:paraId="5E93396D" w14:textId="1415CDF4" w:rsidR="00583C23" w:rsidRDefault="00583C23" w:rsidP="00583C23">
      <w:pPr>
        <w:pStyle w:val="ListParagraph"/>
        <w:numPr>
          <w:ilvl w:val="0"/>
          <w:numId w:val="6"/>
        </w:numPr>
      </w:pPr>
      <w:r>
        <w:t xml:space="preserve">Deal with missing values, either by trying to fill them or if there is no practical way to do so, </w:t>
      </w:r>
      <w:r>
        <w:t>removing</w:t>
      </w:r>
      <w:r>
        <w:t xml:space="preserve"> </w:t>
      </w:r>
      <w:r>
        <w:t>them.</w:t>
      </w:r>
    </w:p>
    <w:p w14:paraId="510EE7E2" w14:textId="5DE8E02E" w:rsidR="00583C23" w:rsidRDefault="00583C23" w:rsidP="00583C23">
      <w:pPr>
        <w:pStyle w:val="ListParagraph"/>
        <w:numPr>
          <w:ilvl w:val="0"/>
          <w:numId w:val="6"/>
        </w:numPr>
      </w:pPr>
      <w:r>
        <w:t xml:space="preserve">Convert data into proper </w:t>
      </w:r>
      <w:r>
        <w:t>types.</w:t>
      </w:r>
    </w:p>
    <w:p w14:paraId="43E2A869" w14:textId="19CD0360" w:rsidR="00583C23" w:rsidRDefault="00583C23" w:rsidP="00583C23">
      <w:pPr>
        <w:pStyle w:val="ListParagraph"/>
        <w:numPr>
          <w:ilvl w:val="0"/>
          <w:numId w:val="6"/>
        </w:numPr>
      </w:pPr>
      <w:r>
        <w:t xml:space="preserve">If necessary, encode the data frame for smoother </w:t>
      </w:r>
      <w:r>
        <w:t>analysis.</w:t>
      </w:r>
    </w:p>
    <w:p w14:paraId="7E4300AE" w14:textId="29A828BB" w:rsidR="00CA4FD7" w:rsidRDefault="00583C23" w:rsidP="00583C23">
      <w:pPr>
        <w:ind w:left="720"/>
      </w:pPr>
      <w:r>
        <w:t xml:space="preserve">We may wish to combine all four of our datasets into a single data </w:t>
      </w:r>
      <w:r>
        <w:t>frame.</w:t>
      </w:r>
    </w:p>
    <w:p w14:paraId="7220B408" w14:textId="77777777" w:rsidR="00583C23" w:rsidRDefault="00583C23" w:rsidP="00583C23">
      <w:pPr>
        <w:ind w:left="720"/>
      </w:pPr>
    </w:p>
    <w:p w14:paraId="1DEB7B37" w14:textId="77777777" w:rsidR="00583C23" w:rsidRDefault="00583C23" w:rsidP="00583C23">
      <w:pPr>
        <w:ind w:left="720"/>
      </w:pPr>
    </w:p>
    <w:p w14:paraId="42167661" w14:textId="3A7F36A1" w:rsidR="00583C23" w:rsidRDefault="00583C23" w:rsidP="00583C23">
      <w:pPr>
        <w:pStyle w:val="ListParagraph"/>
        <w:numPr>
          <w:ilvl w:val="0"/>
          <w:numId w:val="3"/>
        </w:numPr>
        <w:rPr>
          <w:sz w:val="28"/>
          <w:szCs w:val="28"/>
        </w:rPr>
      </w:pPr>
      <w:r w:rsidRPr="00583C23">
        <w:rPr>
          <w:sz w:val="28"/>
          <w:szCs w:val="28"/>
        </w:rPr>
        <w:t>Exploratory Data Analysis (EDA)</w:t>
      </w:r>
    </w:p>
    <w:p w14:paraId="4A771CE8" w14:textId="77777777" w:rsidR="00583C23" w:rsidRDefault="00583C23" w:rsidP="00583C23">
      <w:pPr>
        <w:rPr>
          <w:sz w:val="28"/>
          <w:szCs w:val="28"/>
        </w:rPr>
      </w:pPr>
    </w:p>
    <w:p w14:paraId="4038C15C" w14:textId="3CE48A45" w:rsidR="00583C23" w:rsidRDefault="00583C23" w:rsidP="00583C23">
      <w:pPr>
        <w:ind w:left="720"/>
        <w:rPr>
          <w:sz w:val="28"/>
          <w:szCs w:val="28"/>
        </w:rPr>
      </w:pPr>
      <w:r w:rsidRPr="00583C23">
        <w:rPr>
          <w:sz w:val="28"/>
          <w:szCs w:val="28"/>
        </w:rPr>
        <w:t>EDA is a critical step to extract meaningful patterns and relationships from the data. Visualizations and statistical summaries are employed to unveil trends, outliers, and potential predictors of churn. The insights gained during EDA guide subsequent modeling decisions and help in formulating hypotheses to be tested.</w:t>
      </w:r>
    </w:p>
    <w:p w14:paraId="5FBB863B" w14:textId="77777777" w:rsidR="00583C23" w:rsidRDefault="00583C23" w:rsidP="00583C23">
      <w:pPr>
        <w:ind w:left="720"/>
        <w:rPr>
          <w:sz w:val="28"/>
          <w:szCs w:val="28"/>
        </w:rPr>
      </w:pPr>
    </w:p>
    <w:p w14:paraId="24F038AC" w14:textId="650F595A" w:rsidR="00583C23" w:rsidRPr="00583C23" w:rsidRDefault="00583C23" w:rsidP="00583C23">
      <w:pPr>
        <w:ind w:left="720"/>
        <w:rPr>
          <w:sz w:val="28"/>
          <w:szCs w:val="28"/>
        </w:rPr>
      </w:pPr>
      <w:r w:rsidRPr="00583C23">
        <w:rPr>
          <w:sz w:val="28"/>
          <w:szCs w:val="28"/>
        </w:rPr>
        <w:t>Visualiz</w:t>
      </w:r>
      <w:r>
        <w:rPr>
          <w:sz w:val="28"/>
          <w:szCs w:val="28"/>
        </w:rPr>
        <w:t>ing</w:t>
      </w:r>
      <w:r w:rsidRPr="00583C23">
        <w:rPr>
          <w:sz w:val="28"/>
          <w:szCs w:val="28"/>
        </w:rPr>
        <w:t xml:space="preserve"> the </w:t>
      </w:r>
      <w:r w:rsidRPr="00583C23">
        <w:rPr>
          <w:sz w:val="28"/>
          <w:szCs w:val="28"/>
        </w:rPr>
        <w:t>data</w:t>
      </w:r>
      <w:r>
        <w:rPr>
          <w:sz w:val="28"/>
          <w:szCs w:val="28"/>
        </w:rPr>
        <w:t xml:space="preserve"> for the following:</w:t>
      </w:r>
    </w:p>
    <w:p w14:paraId="2EBAD70E" w14:textId="4A176F38" w:rsidR="00583C23" w:rsidRPr="00583C23" w:rsidRDefault="00583C23" w:rsidP="00583C23">
      <w:pPr>
        <w:pStyle w:val="ListParagraph"/>
        <w:numPr>
          <w:ilvl w:val="0"/>
          <w:numId w:val="7"/>
        </w:numPr>
        <w:rPr>
          <w:sz w:val="28"/>
          <w:szCs w:val="28"/>
        </w:rPr>
      </w:pPr>
      <w:r w:rsidRPr="00583C23">
        <w:rPr>
          <w:sz w:val="28"/>
          <w:szCs w:val="28"/>
        </w:rPr>
        <w:t xml:space="preserve">Check across specific metrics that at present are not clear but that can be determined after </w:t>
      </w:r>
      <w:r w:rsidRPr="00583C23">
        <w:rPr>
          <w:sz w:val="28"/>
          <w:szCs w:val="28"/>
        </w:rPr>
        <w:t>preprocessing.</w:t>
      </w:r>
    </w:p>
    <w:p w14:paraId="50D9133F" w14:textId="589021D7" w:rsidR="00583C23" w:rsidRPr="00583C23" w:rsidRDefault="00583C23" w:rsidP="00583C23">
      <w:pPr>
        <w:pStyle w:val="ListParagraph"/>
        <w:numPr>
          <w:ilvl w:val="0"/>
          <w:numId w:val="7"/>
        </w:numPr>
        <w:rPr>
          <w:sz w:val="28"/>
          <w:szCs w:val="28"/>
        </w:rPr>
      </w:pPr>
      <w:r w:rsidRPr="00583C23">
        <w:rPr>
          <w:sz w:val="28"/>
          <w:szCs w:val="28"/>
        </w:rPr>
        <w:t>Generally,</w:t>
      </w:r>
      <w:r w:rsidRPr="00583C23">
        <w:rPr>
          <w:sz w:val="28"/>
          <w:szCs w:val="28"/>
        </w:rPr>
        <w:t xml:space="preserve"> a histogram, box plot, and correlation matrix will be sufficient</w:t>
      </w:r>
    </w:p>
    <w:p w14:paraId="32C42597" w14:textId="428D9240" w:rsidR="00583C23" w:rsidRPr="00583C23" w:rsidRDefault="00583C23" w:rsidP="00583C23">
      <w:pPr>
        <w:pStyle w:val="ListParagraph"/>
        <w:numPr>
          <w:ilvl w:val="0"/>
          <w:numId w:val="7"/>
        </w:numPr>
        <w:rPr>
          <w:sz w:val="28"/>
          <w:szCs w:val="28"/>
        </w:rPr>
      </w:pPr>
      <w:r w:rsidRPr="00583C23">
        <w:rPr>
          <w:sz w:val="28"/>
          <w:szCs w:val="28"/>
        </w:rPr>
        <w:t xml:space="preserve">Check for </w:t>
      </w:r>
      <w:r w:rsidRPr="00583C23">
        <w:rPr>
          <w:sz w:val="28"/>
          <w:szCs w:val="28"/>
        </w:rPr>
        <w:t>outliers.</w:t>
      </w:r>
    </w:p>
    <w:p w14:paraId="29E2D332" w14:textId="34529CAE" w:rsidR="00583C23" w:rsidRPr="00583C23" w:rsidRDefault="00583C23" w:rsidP="00583C23">
      <w:pPr>
        <w:pStyle w:val="ListParagraph"/>
        <w:numPr>
          <w:ilvl w:val="0"/>
          <w:numId w:val="7"/>
        </w:numPr>
        <w:rPr>
          <w:sz w:val="28"/>
          <w:szCs w:val="28"/>
        </w:rPr>
      </w:pPr>
      <w:r w:rsidRPr="00583C23">
        <w:rPr>
          <w:sz w:val="28"/>
          <w:szCs w:val="28"/>
        </w:rPr>
        <w:t xml:space="preserve">Determine which of our features are likely to have a connection to our target and take a closer look at </w:t>
      </w:r>
      <w:r w:rsidRPr="00583C23">
        <w:rPr>
          <w:sz w:val="28"/>
          <w:szCs w:val="28"/>
        </w:rPr>
        <w:t>those.</w:t>
      </w:r>
    </w:p>
    <w:p w14:paraId="7DCCE79F" w14:textId="360594A9" w:rsidR="00583C23" w:rsidRPr="00583C23" w:rsidRDefault="00583C23" w:rsidP="00583C23">
      <w:pPr>
        <w:pStyle w:val="ListParagraph"/>
        <w:numPr>
          <w:ilvl w:val="0"/>
          <w:numId w:val="7"/>
        </w:numPr>
        <w:rPr>
          <w:sz w:val="28"/>
          <w:szCs w:val="28"/>
        </w:rPr>
      </w:pPr>
      <w:r w:rsidRPr="00583C23">
        <w:rPr>
          <w:sz w:val="28"/>
          <w:szCs w:val="28"/>
        </w:rPr>
        <w:t xml:space="preserve">If encoding is deemed useful, we could check our class </w:t>
      </w:r>
      <w:r w:rsidRPr="00583C23">
        <w:rPr>
          <w:sz w:val="28"/>
          <w:szCs w:val="28"/>
        </w:rPr>
        <w:t>imbalance.</w:t>
      </w:r>
    </w:p>
    <w:p w14:paraId="44EC5E1D" w14:textId="688795E8" w:rsidR="00583C23" w:rsidRDefault="00583C23" w:rsidP="00583C23">
      <w:pPr>
        <w:pStyle w:val="ListParagraph"/>
        <w:numPr>
          <w:ilvl w:val="0"/>
          <w:numId w:val="7"/>
        </w:numPr>
        <w:rPr>
          <w:sz w:val="28"/>
          <w:szCs w:val="28"/>
        </w:rPr>
      </w:pPr>
      <w:r w:rsidRPr="00583C23">
        <w:rPr>
          <w:sz w:val="28"/>
          <w:szCs w:val="28"/>
        </w:rPr>
        <w:t xml:space="preserve">If our classes are sufficiently imbalanced, we may wish to find an ideal threshold when building our models to achieve a higher </w:t>
      </w:r>
      <w:r w:rsidRPr="00583C23">
        <w:rPr>
          <w:sz w:val="28"/>
          <w:szCs w:val="28"/>
        </w:rPr>
        <w:t>accuracy.</w:t>
      </w:r>
    </w:p>
    <w:p w14:paraId="60ACED2A" w14:textId="77777777" w:rsidR="00583C23" w:rsidRDefault="00583C23" w:rsidP="00583C23">
      <w:pPr>
        <w:rPr>
          <w:sz w:val="28"/>
          <w:szCs w:val="28"/>
        </w:rPr>
      </w:pPr>
    </w:p>
    <w:p w14:paraId="2E9768C7" w14:textId="21E1D140" w:rsidR="00583C23" w:rsidRDefault="00583C23" w:rsidP="00583C23">
      <w:pPr>
        <w:ind w:left="720"/>
        <w:rPr>
          <w:sz w:val="28"/>
          <w:szCs w:val="28"/>
        </w:rPr>
      </w:pPr>
      <w:r>
        <w:rPr>
          <w:sz w:val="28"/>
          <w:szCs w:val="28"/>
        </w:rPr>
        <w:t>The following are some visualizations that helped me understand more about customer patterns.</w:t>
      </w:r>
    </w:p>
    <w:p w14:paraId="03981812" w14:textId="77777777" w:rsidR="00583C23" w:rsidRDefault="00583C23" w:rsidP="00583C23">
      <w:pPr>
        <w:ind w:left="720"/>
        <w:rPr>
          <w:sz w:val="28"/>
          <w:szCs w:val="28"/>
        </w:rPr>
      </w:pPr>
    </w:p>
    <w:p w14:paraId="7022C2E3" w14:textId="77777777" w:rsidR="00583C23" w:rsidRDefault="00583C23" w:rsidP="00583C23">
      <w:pPr>
        <w:ind w:left="720"/>
        <w:rPr>
          <w:sz w:val="28"/>
          <w:szCs w:val="28"/>
        </w:rPr>
      </w:pPr>
    </w:p>
    <w:p w14:paraId="662C70E7" w14:textId="77777777" w:rsidR="00583C23" w:rsidRDefault="00583C23" w:rsidP="00583C23">
      <w:pPr>
        <w:ind w:left="720"/>
        <w:rPr>
          <w:sz w:val="28"/>
          <w:szCs w:val="28"/>
        </w:rPr>
      </w:pPr>
    </w:p>
    <w:p w14:paraId="3E45419B" w14:textId="571849C0" w:rsidR="00583C23" w:rsidRDefault="00583C23" w:rsidP="00583C23">
      <w:pPr>
        <w:pStyle w:val="ListParagraph"/>
        <w:numPr>
          <w:ilvl w:val="0"/>
          <w:numId w:val="8"/>
        </w:numPr>
        <w:rPr>
          <w:sz w:val="28"/>
          <w:szCs w:val="28"/>
        </w:rPr>
      </w:pPr>
      <w:r w:rsidRPr="00583C23">
        <w:rPr>
          <w:sz w:val="28"/>
          <w:szCs w:val="28"/>
        </w:rPr>
        <w:t>Monthly Charges by Customer</w:t>
      </w:r>
    </w:p>
    <w:p w14:paraId="527EEFAF" w14:textId="77777777" w:rsidR="00583C23" w:rsidRDefault="00583C23" w:rsidP="00583C23">
      <w:pPr>
        <w:pStyle w:val="ListParagraph"/>
        <w:ind w:left="1440"/>
        <w:rPr>
          <w:sz w:val="28"/>
          <w:szCs w:val="28"/>
        </w:rPr>
      </w:pPr>
    </w:p>
    <w:p w14:paraId="382A3B8B" w14:textId="5FC7ACF2" w:rsidR="00583C23" w:rsidRDefault="00583C23" w:rsidP="00583C23">
      <w:pPr>
        <w:pStyle w:val="ListParagraph"/>
        <w:ind w:left="1440"/>
        <w:rPr>
          <w:sz w:val="28"/>
          <w:szCs w:val="28"/>
        </w:rPr>
      </w:pPr>
      <w:r>
        <w:rPr>
          <w:noProof/>
        </w:rPr>
        <w:drawing>
          <wp:inline distT="0" distB="0" distL="0" distR="0" wp14:anchorId="0A4296E9" wp14:editId="752DBC01">
            <wp:extent cx="4000500" cy="3064457"/>
            <wp:effectExtent l="0" t="0" r="0" b="3175"/>
            <wp:docPr id="486882742" name="Picture 1"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82742" name="Picture 1" descr="A graph of a number of different colored bars&#10;&#10;Description automatically generated with medium confidence"/>
                    <pic:cNvPicPr/>
                  </pic:nvPicPr>
                  <pic:blipFill>
                    <a:blip r:embed="rId19"/>
                    <a:stretch>
                      <a:fillRect/>
                    </a:stretch>
                  </pic:blipFill>
                  <pic:spPr>
                    <a:xfrm>
                      <a:off x="0" y="0"/>
                      <a:ext cx="4024517" cy="3082854"/>
                    </a:xfrm>
                    <a:prstGeom prst="rect">
                      <a:avLst/>
                    </a:prstGeom>
                  </pic:spPr>
                </pic:pic>
              </a:graphicData>
            </a:graphic>
          </wp:inline>
        </w:drawing>
      </w:r>
    </w:p>
    <w:p w14:paraId="6C86C7BB" w14:textId="77777777" w:rsidR="00E550FC" w:rsidRDefault="00E550FC" w:rsidP="00583C23">
      <w:pPr>
        <w:pStyle w:val="ListParagraph"/>
        <w:ind w:left="1440"/>
        <w:rPr>
          <w:sz w:val="28"/>
          <w:szCs w:val="28"/>
        </w:rPr>
      </w:pPr>
    </w:p>
    <w:p w14:paraId="15C6B972" w14:textId="6B3AE3B7" w:rsidR="00583C23" w:rsidRPr="00E550FC" w:rsidRDefault="00E550FC" w:rsidP="00583C23">
      <w:pPr>
        <w:pStyle w:val="ListParagraph"/>
        <w:ind w:left="1440"/>
        <w:rPr>
          <w:color w:val="000000"/>
          <w:shd w:val="clear" w:color="auto" w:fill="FFFFFF"/>
        </w:rPr>
      </w:pPr>
      <w:r w:rsidRPr="00E550FC">
        <w:rPr>
          <w:color w:val="000000"/>
          <w:shd w:val="clear" w:color="auto" w:fill="FFFFFF"/>
        </w:rPr>
        <w:t xml:space="preserve">As we see the Monthly charges histogram its scattered and </w:t>
      </w:r>
      <w:r>
        <w:rPr>
          <w:color w:val="000000"/>
          <w:shd w:val="clear" w:color="auto" w:fill="FFFFFF"/>
        </w:rPr>
        <w:t xml:space="preserve">does </w:t>
      </w:r>
      <w:r w:rsidRPr="00E550FC">
        <w:rPr>
          <w:color w:val="000000"/>
          <w:shd w:val="clear" w:color="auto" w:fill="FFFFFF"/>
        </w:rPr>
        <w:t xml:space="preserve">not </w:t>
      </w:r>
      <w:r w:rsidRPr="00E550FC">
        <w:rPr>
          <w:color w:val="000000"/>
          <w:shd w:val="clear" w:color="auto" w:fill="FFFFFF"/>
        </w:rPr>
        <w:t>show</w:t>
      </w:r>
      <w:r w:rsidRPr="00E550FC">
        <w:rPr>
          <w:color w:val="000000"/>
          <w:shd w:val="clear" w:color="auto" w:fill="FFFFFF"/>
        </w:rPr>
        <w:t xml:space="preserve"> clear patterns, but with an overlay of </w:t>
      </w:r>
      <w:r w:rsidRPr="00E550FC">
        <w:rPr>
          <w:color w:val="000000"/>
          <w:shd w:val="clear" w:color="auto" w:fill="FFFFFF"/>
        </w:rPr>
        <w:t>smaller</w:t>
      </w:r>
      <w:r w:rsidRPr="00E550FC">
        <w:rPr>
          <w:color w:val="000000"/>
          <w:shd w:val="clear" w:color="auto" w:fill="FFFFFF"/>
        </w:rPr>
        <w:t xml:space="preserve"> bins we can see that there is </w:t>
      </w:r>
      <w:r w:rsidRPr="00E550FC">
        <w:rPr>
          <w:color w:val="000000"/>
          <w:shd w:val="clear" w:color="auto" w:fill="FFFFFF"/>
        </w:rPr>
        <w:t xml:space="preserve">a </w:t>
      </w:r>
      <w:r w:rsidRPr="00E550FC">
        <w:rPr>
          <w:color w:val="000000"/>
          <w:shd w:val="clear" w:color="auto" w:fill="FFFFFF"/>
        </w:rPr>
        <w:t xml:space="preserve">pattern. we can expect there </w:t>
      </w:r>
      <w:r w:rsidRPr="00E550FC">
        <w:rPr>
          <w:color w:val="000000"/>
          <w:shd w:val="clear" w:color="auto" w:fill="FFFFFF"/>
        </w:rPr>
        <w:t>to be</w:t>
      </w:r>
      <w:r w:rsidRPr="00E550FC">
        <w:rPr>
          <w:color w:val="000000"/>
          <w:shd w:val="clear" w:color="auto" w:fill="FFFFFF"/>
        </w:rPr>
        <w:t xml:space="preserve"> three groups one who is spending between</w:t>
      </w:r>
      <w:r w:rsidRPr="00E550FC">
        <w:rPr>
          <w:color w:val="000000"/>
          <w:shd w:val="clear" w:color="auto" w:fill="FFFFFF"/>
        </w:rPr>
        <w:t xml:space="preserve"> 25$-35$ (Saving category/lowest Plan)</w:t>
      </w:r>
      <w:r w:rsidRPr="00E550FC">
        <w:rPr>
          <w:rStyle w:val="mjxassistivemathml"/>
          <w:color w:val="000000"/>
          <w:bdr w:val="none" w:sz="0" w:space="0" w:color="auto" w:frame="1"/>
          <w:shd w:val="clear" w:color="auto" w:fill="FFFFFF"/>
        </w:rPr>
        <w:t>,</w:t>
      </w:r>
      <w:r w:rsidRPr="00E550FC">
        <w:rPr>
          <w:rStyle w:val="mjxassistivemathml"/>
          <w:color w:val="000000"/>
          <w:bdr w:val="none" w:sz="0" w:space="0" w:color="auto" w:frame="1"/>
          <w:shd w:val="clear" w:color="auto" w:fill="FFFFFF"/>
        </w:rPr>
        <w:t xml:space="preserve"> one category paying  $</w:t>
      </w:r>
      <w:r w:rsidRPr="00E550FC">
        <w:rPr>
          <w:rStyle w:val="mjxassistivemathml"/>
          <w:color w:val="000000"/>
          <w:bdr w:val="none" w:sz="0" w:space="0" w:color="auto" w:frame="1"/>
          <w:shd w:val="clear" w:color="auto" w:fill="FFFFFF"/>
        </w:rPr>
        <w:t>50</w:t>
      </w:r>
      <w:r w:rsidRPr="00E550FC">
        <w:rPr>
          <w:color w:val="000000"/>
          <w:shd w:val="clear" w:color="auto" w:fill="FFFFFF"/>
        </w:rPr>
        <w:t> </w:t>
      </w:r>
      <w:r>
        <w:rPr>
          <w:color w:val="000000"/>
          <w:shd w:val="clear" w:color="auto" w:fill="FFFFFF"/>
        </w:rPr>
        <w:t xml:space="preserve">, </w:t>
      </w:r>
      <w:r w:rsidRPr="00E550FC">
        <w:rPr>
          <w:color w:val="000000"/>
          <w:shd w:val="clear" w:color="auto" w:fill="FFFFFF"/>
        </w:rPr>
        <w:t xml:space="preserve">and </w:t>
      </w:r>
      <w:r w:rsidRPr="00E550FC">
        <w:rPr>
          <w:color w:val="000000"/>
          <w:shd w:val="clear" w:color="auto" w:fill="FFFFFF"/>
        </w:rPr>
        <w:t>another</w:t>
      </w:r>
      <w:r w:rsidRPr="00E550FC">
        <w:rPr>
          <w:color w:val="000000"/>
          <w:shd w:val="clear" w:color="auto" w:fill="FFFFFF"/>
        </w:rPr>
        <w:t xml:space="preserve"> spending 80$.</w:t>
      </w:r>
    </w:p>
    <w:p w14:paraId="61A62732" w14:textId="77777777" w:rsidR="00E550FC" w:rsidRDefault="00E550FC" w:rsidP="00583C23">
      <w:pPr>
        <w:pStyle w:val="ListParagraph"/>
        <w:ind w:left="1440"/>
        <w:rPr>
          <w:sz w:val="28"/>
          <w:szCs w:val="28"/>
        </w:rPr>
      </w:pPr>
    </w:p>
    <w:p w14:paraId="6A5DF9E1" w14:textId="48BA4D30" w:rsidR="00E550FC" w:rsidRDefault="00583C23" w:rsidP="00E550FC">
      <w:pPr>
        <w:pStyle w:val="ListParagraph"/>
        <w:numPr>
          <w:ilvl w:val="0"/>
          <w:numId w:val="8"/>
        </w:numPr>
        <w:rPr>
          <w:sz w:val="28"/>
          <w:szCs w:val="28"/>
        </w:rPr>
      </w:pPr>
      <w:r w:rsidRPr="00583C23">
        <w:rPr>
          <w:sz w:val="28"/>
          <w:szCs w:val="28"/>
        </w:rPr>
        <w:t>Total Charges by Customer</w:t>
      </w:r>
    </w:p>
    <w:p w14:paraId="025BC01B" w14:textId="77777777" w:rsidR="008F5A44" w:rsidRPr="00E550FC" w:rsidRDefault="008F5A44" w:rsidP="008F5A44">
      <w:pPr>
        <w:pStyle w:val="ListParagraph"/>
        <w:ind w:left="1800"/>
        <w:rPr>
          <w:sz w:val="28"/>
          <w:szCs w:val="28"/>
        </w:rPr>
      </w:pPr>
    </w:p>
    <w:p w14:paraId="79976379" w14:textId="462C07D9" w:rsidR="00E550FC" w:rsidRDefault="00E550FC" w:rsidP="00E550FC">
      <w:pPr>
        <w:pStyle w:val="ListParagraph"/>
        <w:ind w:left="1440"/>
        <w:rPr>
          <w:sz w:val="28"/>
          <w:szCs w:val="28"/>
        </w:rPr>
      </w:pPr>
      <w:r>
        <w:rPr>
          <w:noProof/>
        </w:rPr>
        <w:drawing>
          <wp:inline distT="0" distB="0" distL="0" distR="0" wp14:anchorId="2235FB22" wp14:editId="2062451F">
            <wp:extent cx="4387513" cy="3158197"/>
            <wp:effectExtent l="0" t="0" r="0" b="4445"/>
            <wp:docPr id="892976031" name="Picture 1" descr="A graph of a number of ch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76031" name="Picture 1" descr="A graph of a number of charge&#10;&#10;Description automatically generated"/>
                    <pic:cNvPicPr/>
                  </pic:nvPicPr>
                  <pic:blipFill>
                    <a:blip r:embed="rId20"/>
                    <a:stretch>
                      <a:fillRect/>
                    </a:stretch>
                  </pic:blipFill>
                  <pic:spPr>
                    <a:xfrm>
                      <a:off x="0" y="0"/>
                      <a:ext cx="4398007" cy="3165751"/>
                    </a:xfrm>
                    <a:prstGeom prst="rect">
                      <a:avLst/>
                    </a:prstGeom>
                  </pic:spPr>
                </pic:pic>
              </a:graphicData>
            </a:graphic>
          </wp:inline>
        </w:drawing>
      </w:r>
    </w:p>
    <w:p w14:paraId="7177F332" w14:textId="77777777" w:rsidR="00E550FC" w:rsidRDefault="00E550FC" w:rsidP="00E550FC">
      <w:pPr>
        <w:pStyle w:val="ListParagraph"/>
        <w:ind w:left="1440"/>
        <w:rPr>
          <w:sz w:val="28"/>
          <w:szCs w:val="28"/>
        </w:rPr>
      </w:pPr>
    </w:p>
    <w:p w14:paraId="3EC0074A" w14:textId="77777777" w:rsidR="00E550FC" w:rsidRDefault="00E550FC" w:rsidP="00E550FC">
      <w:pPr>
        <w:pStyle w:val="ListParagraph"/>
        <w:ind w:left="1440"/>
        <w:rPr>
          <w:sz w:val="28"/>
          <w:szCs w:val="28"/>
        </w:rPr>
      </w:pPr>
    </w:p>
    <w:p w14:paraId="4556C3C4" w14:textId="7B86E0E8" w:rsidR="00E550FC" w:rsidRDefault="00E550FC" w:rsidP="00E550FC">
      <w:pPr>
        <w:pStyle w:val="ListParagraph"/>
        <w:ind w:left="1440"/>
        <w:rPr>
          <w:sz w:val="28"/>
          <w:szCs w:val="28"/>
        </w:rPr>
      </w:pPr>
      <w:r w:rsidRPr="00E550FC">
        <w:rPr>
          <w:sz w:val="28"/>
          <w:szCs w:val="28"/>
        </w:rPr>
        <w:t xml:space="preserve">The histogram for total charges is clear and makes sense. We can expect a decline in </w:t>
      </w:r>
      <w:r>
        <w:rPr>
          <w:sz w:val="28"/>
          <w:szCs w:val="28"/>
        </w:rPr>
        <w:t xml:space="preserve">the </w:t>
      </w:r>
      <w:r w:rsidRPr="00E550FC">
        <w:rPr>
          <w:sz w:val="28"/>
          <w:szCs w:val="28"/>
        </w:rPr>
        <w:t xml:space="preserve">total charges amount paid by customers, seems like most of the </w:t>
      </w:r>
      <w:r>
        <w:rPr>
          <w:sz w:val="28"/>
          <w:szCs w:val="28"/>
        </w:rPr>
        <w:t>customers</w:t>
      </w:r>
      <w:r w:rsidRPr="00E550FC">
        <w:rPr>
          <w:sz w:val="28"/>
          <w:szCs w:val="28"/>
        </w:rPr>
        <w:t xml:space="preserve"> are not staying longer with us or are in the category of minimal monthly cost.</w:t>
      </w:r>
    </w:p>
    <w:p w14:paraId="150255F6" w14:textId="77777777" w:rsidR="00E550FC" w:rsidRDefault="00E550FC" w:rsidP="00E550FC">
      <w:pPr>
        <w:pStyle w:val="ListParagraph"/>
        <w:ind w:left="1440"/>
        <w:rPr>
          <w:sz w:val="28"/>
          <w:szCs w:val="28"/>
        </w:rPr>
      </w:pPr>
    </w:p>
    <w:p w14:paraId="560BF99D" w14:textId="006F277C" w:rsidR="00583C23" w:rsidRDefault="00583C23" w:rsidP="00583C23">
      <w:pPr>
        <w:pStyle w:val="ListParagraph"/>
        <w:numPr>
          <w:ilvl w:val="0"/>
          <w:numId w:val="8"/>
        </w:numPr>
        <w:rPr>
          <w:sz w:val="28"/>
          <w:szCs w:val="28"/>
        </w:rPr>
      </w:pPr>
      <w:r w:rsidRPr="00583C23">
        <w:rPr>
          <w:sz w:val="28"/>
          <w:szCs w:val="28"/>
        </w:rPr>
        <w:t xml:space="preserve">Time spent by </w:t>
      </w:r>
      <w:r>
        <w:rPr>
          <w:sz w:val="28"/>
          <w:szCs w:val="28"/>
        </w:rPr>
        <w:t>C</w:t>
      </w:r>
      <w:r w:rsidRPr="00583C23">
        <w:rPr>
          <w:sz w:val="28"/>
          <w:szCs w:val="28"/>
        </w:rPr>
        <w:t>ustomer</w:t>
      </w:r>
      <w:r w:rsidR="00E550FC">
        <w:rPr>
          <w:sz w:val="28"/>
          <w:szCs w:val="28"/>
        </w:rPr>
        <w:t>:</w:t>
      </w:r>
    </w:p>
    <w:p w14:paraId="1A8F29BC" w14:textId="77777777" w:rsidR="00E550FC" w:rsidRDefault="00E550FC" w:rsidP="00E550FC">
      <w:pPr>
        <w:rPr>
          <w:sz w:val="28"/>
          <w:szCs w:val="28"/>
        </w:rPr>
      </w:pPr>
    </w:p>
    <w:p w14:paraId="32D52EC4" w14:textId="5FF51369" w:rsidR="00E550FC" w:rsidRDefault="00E550FC" w:rsidP="00E550FC">
      <w:pPr>
        <w:ind w:left="1440"/>
        <w:rPr>
          <w:sz w:val="28"/>
          <w:szCs w:val="28"/>
        </w:rPr>
      </w:pPr>
      <w:r>
        <w:rPr>
          <w:noProof/>
        </w:rPr>
        <w:drawing>
          <wp:inline distT="0" distB="0" distL="0" distR="0" wp14:anchorId="57F68A18" wp14:editId="7027A072">
            <wp:extent cx="4836616" cy="3664633"/>
            <wp:effectExtent l="0" t="0" r="2540" b="0"/>
            <wp:docPr id="942635884"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35884" name="Picture 1" descr="A graph with blue lines&#10;&#10;Description automatically generated"/>
                    <pic:cNvPicPr/>
                  </pic:nvPicPr>
                  <pic:blipFill>
                    <a:blip r:embed="rId21"/>
                    <a:stretch>
                      <a:fillRect/>
                    </a:stretch>
                  </pic:blipFill>
                  <pic:spPr>
                    <a:xfrm>
                      <a:off x="0" y="0"/>
                      <a:ext cx="4861361" cy="3683382"/>
                    </a:xfrm>
                    <a:prstGeom prst="rect">
                      <a:avLst/>
                    </a:prstGeom>
                  </pic:spPr>
                </pic:pic>
              </a:graphicData>
            </a:graphic>
          </wp:inline>
        </w:drawing>
      </w:r>
    </w:p>
    <w:p w14:paraId="64483936" w14:textId="77777777" w:rsidR="0014352A" w:rsidRDefault="0014352A" w:rsidP="00E550FC">
      <w:pPr>
        <w:ind w:left="1440"/>
        <w:rPr>
          <w:sz w:val="28"/>
          <w:szCs w:val="28"/>
        </w:rPr>
      </w:pPr>
    </w:p>
    <w:p w14:paraId="2CD7AABE" w14:textId="68BDF47E" w:rsidR="008F5A44" w:rsidRDefault="00E550FC" w:rsidP="008F5A44">
      <w:pPr>
        <w:ind w:left="1440"/>
        <w:rPr>
          <w:sz w:val="28"/>
          <w:szCs w:val="28"/>
        </w:rPr>
      </w:pPr>
      <w:r w:rsidRPr="00E550FC">
        <w:rPr>
          <w:sz w:val="28"/>
          <w:szCs w:val="28"/>
        </w:rPr>
        <w:t xml:space="preserve">We can see most of our customers are living within 10 months of service and after that it seems to be fairly </w:t>
      </w:r>
      <w:r w:rsidR="008F5A44" w:rsidRPr="00E550FC">
        <w:rPr>
          <w:sz w:val="28"/>
          <w:szCs w:val="28"/>
        </w:rPr>
        <w:t>consistent. Likely</w:t>
      </w:r>
      <w:r w:rsidRPr="00E550FC">
        <w:rPr>
          <w:sz w:val="28"/>
          <w:szCs w:val="28"/>
        </w:rPr>
        <w:t xml:space="preserve"> we can conclude that if we hold a customer for at least six months to one year, they will retain services with us.</w:t>
      </w:r>
    </w:p>
    <w:p w14:paraId="4388DBEE" w14:textId="77777777" w:rsidR="0056255C" w:rsidRDefault="0056255C" w:rsidP="008F5A44">
      <w:pPr>
        <w:ind w:left="1440"/>
        <w:rPr>
          <w:sz w:val="28"/>
          <w:szCs w:val="28"/>
        </w:rPr>
      </w:pPr>
    </w:p>
    <w:p w14:paraId="26928A34" w14:textId="77777777" w:rsidR="0056255C" w:rsidRDefault="0056255C" w:rsidP="008F5A44">
      <w:pPr>
        <w:ind w:left="1440"/>
        <w:rPr>
          <w:sz w:val="28"/>
          <w:szCs w:val="28"/>
        </w:rPr>
      </w:pPr>
    </w:p>
    <w:p w14:paraId="6F24DA4C" w14:textId="77777777" w:rsidR="0056255C" w:rsidRDefault="0056255C" w:rsidP="008F5A44">
      <w:pPr>
        <w:ind w:left="1440"/>
        <w:rPr>
          <w:sz w:val="28"/>
          <w:szCs w:val="28"/>
        </w:rPr>
      </w:pPr>
    </w:p>
    <w:p w14:paraId="2BDE14E3" w14:textId="77777777" w:rsidR="0056255C" w:rsidRDefault="0056255C" w:rsidP="008F5A44">
      <w:pPr>
        <w:ind w:left="1440"/>
        <w:rPr>
          <w:sz w:val="28"/>
          <w:szCs w:val="28"/>
        </w:rPr>
      </w:pPr>
    </w:p>
    <w:p w14:paraId="3F5ABCDB" w14:textId="77777777" w:rsidR="0056255C" w:rsidRDefault="0056255C" w:rsidP="008F5A44">
      <w:pPr>
        <w:ind w:left="1440"/>
        <w:rPr>
          <w:sz w:val="28"/>
          <w:szCs w:val="28"/>
        </w:rPr>
      </w:pPr>
    </w:p>
    <w:p w14:paraId="42B15AA0" w14:textId="77777777" w:rsidR="0056255C" w:rsidRDefault="0056255C" w:rsidP="008F5A44">
      <w:pPr>
        <w:ind w:left="1440"/>
        <w:rPr>
          <w:sz w:val="28"/>
          <w:szCs w:val="28"/>
        </w:rPr>
      </w:pPr>
    </w:p>
    <w:p w14:paraId="5FEF9969" w14:textId="77777777" w:rsidR="0056255C" w:rsidRDefault="0056255C" w:rsidP="008F5A44">
      <w:pPr>
        <w:ind w:left="1440"/>
        <w:rPr>
          <w:sz w:val="28"/>
          <w:szCs w:val="28"/>
        </w:rPr>
      </w:pPr>
    </w:p>
    <w:p w14:paraId="1BA66925" w14:textId="77777777" w:rsidR="0056255C" w:rsidRDefault="0056255C" w:rsidP="008F5A44">
      <w:pPr>
        <w:ind w:left="1440"/>
        <w:rPr>
          <w:sz w:val="28"/>
          <w:szCs w:val="28"/>
        </w:rPr>
      </w:pPr>
    </w:p>
    <w:p w14:paraId="1295ED7B" w14:textId="77777777" w:rsidR="0056255C" w:rsidRDefault="0056255C" w:rsidP="008F5A44">
      <w:pPr>
        <w:ind w:left="1440"/>
        <w:rPr>
          <w:sz w:val="28"/>
          <w:szCs w:val="28"/>
        </w:rPr>
      </w:pPr>
    </w:p>
    <w:p w14:paraId="2F0A4679" w14:textId="77777777" w:rsidR="0056255C" w:rsidRDefault="0056255C" w:rsidP="008F5A44">
      <w:pPr>
        <w:ind w:left="1440"/>
        <w:rPr>
          <w:sz w:val="28"/>
          <w:szCs w:val="28"/>
        </w:rPr>
      </w:pPr>
    </w:p>
    <w:p w14:paraId="338A66A1" w14:textId="77777777" w:rsidR="008F5A44" w:rsidRDefault="008F5A44" w:rsidP="008F5A44">
      <w:pPr>
        <w:ind w:left="1440"/>
        <w:rPr>
          <w:sz w:val="28"/>
          <w:szCs w:val="28"/>
        </w:rPr>
      </w:pPr>
    </w:p>
    <w:p w14:paraId="4FA5C99F" w14:textId="40B802E2" w:rsidR="0014352A" w:rsidRDefault="0014352A" w:rsidP="008F5A44">
      <w:pPr>
        <w:pStyle w:val="ListParagraph"/>
        <w:numPr>
          <w:ilvl w:val="0"/>
          <w:numId w:val="8"/>
        </w:numPr>
        <w:rPr>
          <w:sz w:val="28"/>
          <w:szCs w:val="28"/>
        </w:rPr>
      </w:pPr>
      <w:r>
        <w:rPr>
          <w:sz w:val="28"/>
          <w:szCs w:val="28"/>
        </w:rPr>
        <w:lastRenderedPageBreak/>
        <w:t xml:space="preserve">Correlation Matrix: </w:t>
      </w:r>
    </w:p>
    <w:p w14:paraId="40402880" w14:textId="77777777" w:rsidR="008F5A44" w:rsidRPr="008F5A44" w:rsidRDefault="008F5A44" w:rsidP="008F5A44">
      <w:pPr>
        <w:rPr>
          <w:sz w:val="28"/>
          <w:szCs w:val="28"/>
        </w:rPr>
      </w:pPr>
    </w:p>
    <w:p w14:paraId="5097855B" w14:textId="21C680CF" w:rsidR="0014352A" w:rsidRDefault="0014352A" w:rsidP="0014352A">
      <w:pPr>
        <w:pStyle w:val="ListParagraph"/>
        <w:ind w:left="1800"/>
        <w:rPr>
          <w:sz w:val="28"/>
          <w:szCs w:val="28"/>
        </w:rPr>
      </w:pPr>
      <w:r>
        <w:rPr>
          <w:noProof/>
        </w:rPr>
        <w:drawing>
          <wp:inline distT="0" distB="0" distL="0" distR="0" wp14:anchorId="574857C5" wp14:editId="72461336">
            <wp:extent cx="4698609" cy="3307165"/>
            <wp:effectExtent l="0" t="0" r="6985" b="7620"/>
            <wp:docPr id="657518481" name="Picture 1" descr="A chart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18481" name="Picture 1" descr="A chart with numbers and letters&#10;&#10;Description automatically generated with medium confidence"/>
                    <pic:cNvPicPr/>
                  </pic:nvPicPr>
                  <pic:blipFill>
                    <a:blip r:embed="rId22"/>
                    <a:stretch>
                      <a:fillRect/>
                    </a:stretch>
                  </pic:blipFill>
                  <pic:spPr>
                    <a:xfrm>
                      <a:off x="0" y="0"/>
                      <a:ext cx="4717712" cy="3320611"/>
                    </a:xfrm>
                    <a:prstGeom prst="rect">
                      <a:avLst/>
                    </a:prstGeom>
                  </pic:spPr>
                </pic:pic>
              </a:graphicData>
            </a:graphic>
          </wp:inline>
        </w:drawing>
      </w:r>
    </w:p>
    <w:p w14:paraId="3F15DDCB" w14:textId="77777777" w:rsidR="0014352A" w:rsidRDefault="0014352A" w:rsidP="0014352A">
      <w:pPr>
        <w:pStyle w:val="ListParagraph"/>
        <w:ind w:left="1800"/>
        <w:rPr>
          <w:sz w:val="28"/>
          <w:szCs w:val="28"/>
        </w:rPr>
      </w:pPr>
    </w:p>
    <w:p w14:paraId="77330DBA" w14:textId="77777777" w:rsidR="0014352A" w:rsidRDefault="0014352A" w:rsidP="0014352A">
      <w:pPr>
        <w:pStyle w:val="ListParagraph"/>
        <w:ind w:left="1800"/>
        <w:rPr>
          <w:sz w:val="28"/>
          <w:szCs w:val="28"/>
        </w:rPr>
      </w:pPr>
    </w:p>
    <w:p w14:paraId="6CCF43C0" w14:textId="06641F84" w:rsidR="0014352A" w:rsidRPr="0014352A" w:rsidRDefault="0014352A" w:rsidP="0014352A">
      <w:pPr>
        <w:shd w:val="clear" w:color="auto" w:fill="FFFFFF"/>
        <w:ind w:left="1080"/>
        <w:rPr>
          <w:rFonts w:eastAsia="Times New Roman" w:cs="Times New Roman"/>
          <w:color w:val="000000"/>
          <w:lang w:val="en-CA" w:eastAsia="en-CA"/>
        </w:rPr>
      </w:pPr>
      <w:r w:rsidRPr="0014352A">
        <w:rPr>
          <w:rFonts w:eastAsia="Times New Roman" w:cs="Times New Roman"/>
          <w:color w:val="000000"/>
          <w:lang w:val="en-CA" w:eastAsia="en-CA"/>
        </w:rPr>
        <w:t>It</w:t>
      </w:r>
      <w:r w:rsidRPr="0014352A">
        <w:rPr>
          <w:rFonts w:eastAsia="Times New Roman" w:cs="Times New Roman"/>
          <w:color w:val="000000"/>
          <w:lang w:val="en-CA" w:eastAsia="en-CA"/>
        </w:rPr>
        <w:t xml:space="preserve"> appears that the strongest correlations that influence our targets are the ones related to price and the services being used. To summarize some of the insights from the correlation matrix </w:t>
      </w:r>
      <w:r w:rsidRPr="0014352A">
        <w:rPr>
          <w:rFonts w:eastAsia="Times New Roman" w:cs="Times New Roman"/>
          <w:color w:val="000000"/>
          <w:lang w:val="en-CA" w:eastAsia="en-CA"/>
        </w:rPr>
        <w:t>about</w:t>
      </w:r>
      <w:r w:rsidRPr="0014352A">
        <w:rPr>
          <w:rFonts w:eastAsia="Times New Roman" w:cs="Times New Roman"/>
          <w:color w:val="000000"/>
          <w:lang w:val="en-CA" w:eastAsia="en-CA"/>
        </w:rPr>
        <w:t xml:space="preserve"> our target </w:t>
      </w:r>
      <w:r w:rsidRPr="0014352A">
        <w:rPr>
          <w:rFonts w:eastAsia="Times New Roman" w:cs="Times New Roman"/>
          <w:color w:val="000000"/>
          <w:lang w:val="en-CA" w:eastAsia="en-CA"/>
        </w:rPr>
        <w:t>Service Ended</w:t>
      </w:r>
      <w:r w:rsidRPr="0014352A">
        <w:rPr>
          <w:rFonts w:eastAsia="Times New Roman" w:cs="Times New Roman"/>
          <w:color w:val="000000"/>
          <w:lang w:val="en-CA" w:eastAsia="en-CA"/>
        </w:rPr>
        <w:t>:</w:t>
      </w:r>
    </w:p>
    <w:p w14:paraId="66671469" w14:textId="77777777" w:rsidR="0014352A" w:rsidRPr="0014352A" w:rsidRDefault="0014352A" w:rsidP="0014352A">
      <w:pPr>
        <w:numPr>
          <w:ilvl w:val="0"/>
          <w:numId w:val="9"/>
        </w:numPr>
        <w:shd w:val="clear" w:color="auto" w:fill="FFFFFF"/>
        <w:spacing w:before="100" w:beforeAutospacing="1" w:after="100" w:afterAutospacing="1"/>
        <w:rPr>
          <w:rFonts w:eastAsia="Times New Roman" w:cs="Times New Roman"/>
          <w:color w:val="000000"/>
          <w:lang w:val="en-CA" w:eastAsia="en-CA"/>
        </w:rPr>
      </w:pPr>
      <w:r w:rsidRPr="0014352A">
        <w:rPr>
          <w:rFonts w:eastAsia="Times New Roman" w:cs="Times New Roman"/>
          <w:color w:val="000000"/>
          <w:lang w:val="en-CA" w:eastAsia="en-CA"/>
        </w:rPr>
        <w:t>The largest positive correlation to service being ended is the monthly price.</w:t>
      </w:r>
    </w:p>
    <w:p w14:paraId="1B86DD22" w14:textId="77777777" w:rsidR="0014352A" w:rsidRPr="0014352A" w:rsidRDefault="0014352A" w:rsidP="0014352A">
      <w:pPr>
        <w:numPr>
          <w:ilvl w:val="0"/>
          <w:numId w:val="9"/>
        </w:numPr>
        <w:shd w:val="clear" w:color="auto" w:fill="FFFFFF"/>
        <w:spacing w:before="100" w:beforeAutospacing="1" w:after="100" w:afterAutospacing="1"/>
        <w:rPr>
          <w:rFonts w:eastAsia="Times New Roman" w:cs="Times New Roman"/>
          <w:color w:val="000000"/>
          <w:lang w:val="en-CA" w:eastAsia="en-CA"/>
        </w:rPr>
      </w:pPr>
      <w:r w:rsidRPr="0014352A">
        <w:rPr>
          <w:rFonts w:eastAsia="Times New Roman" w:cs="Times New Roman"/>
          <w:color w:val="000000"/>
          <w:lang w:val="en-CA" w:eastAsia="en-CA"/>
        </w:rPr>
        <w:t>A similarly strong correlation is found if someone is using paperless billing. T</w:t>
      </w:r>
    </w:p>
    <w:p w14:paraId="1FDE24CA" w14:textId="77777777" w:rsidR="0014352A" w:rsidRPr="0014352A" w:rsidRDefault="0014352A" w:rsidP="0014352A">
      <w:pPr>
        <w:numPr>
          <w:ilvl w:val="0"/>
          <w:numId w:val="9"/>
        </w:numPr>
        <w:shd w:val="clear" w:color="auto" w:fill="FFFFFF"/>
        <w:spacing w:before="100" w:beforeAutospacing="1" w:after="100" w:afterAutospacing="1"/>
        <w:rPr>
          <w:rFonts w:eastAsia="Times New Roman" w:cs="Times New Roman"/>
          <w:color w:val="000000"/>
          <w:lang w:val="en-CA" w:eastAsia="en-CA"/>
        </w:rPr>
      </w:pPr>
      <w:r w:rsidRPr="0014352A">
        <w:rPr>
          <w:rFonts w:eastAsia="Times New Roman" w:cs="Times New Roman"/>
          <w:color w:val="000000"/>
          <w:lang w:val="en-CA" w:eastAsia="en-CA"/>
        </w:rPr>
        <w:t>Senior citizens have a moderate correlation with ending their services. This could be unavoidable and the result of seniors being in their winter years. Though it is possibly something worth thinking about.</w:t>
      </w:r>
    </w:p>
    <w:p w14:paraId="28361F25" w14:textId="5A2E23C0" w:rsidR="0014352A" w:rsidRPr="0014352A" w:rsidRDefault="0014352A" w:rsidP="0014352A">
      <w:pPr>
        <w:numPr>
          <w:ilvl w:val="0"/>
          <w:numId w:val="9"/>
        </w:numPr>
        <w:shd w:val="clear" w:color="auto" w:fill="FFFFFF"/>
        <w:spacing w:before="100" w:beforeAutospacing="1" w:after="100" w:afterAutospacing="1"/>
        <w:rPr>
          <w:rFonts w:eastAsia="Times New Roman" w:cs="Times New Roman"/>
          <w:color w:val="000000"/>
          <w:lang w:val="en-CA" w:eastAsia="en-CA"/>
        </w:rPr>
      </w:pPr>
      <w:r w:rsidRPr="0014352A">
        <w:rPr>
          <w:rFonts w:eastAsia="Times New Roman" w:cs="Times New Roman"/>
          <w:color w:val="000000"/>
          <w:lang w:val="en-CA" w:eastAsia="en-CA"/>
        </w:rPr>
        <w:t>Security services have a negative correlation with ServiceEnded particularly the malicious website blocker. This suggests that our products are doing well with their security systems.</w:t>
      </w:r>
    </w:p>
    <w:p w14:paraId="3F55860A" w14:textId="7F682A5D" w:rsidR="0014352A" w:rsidRPr="0014352A" w:rsidRDefault="0014352A" w:rsidP="0014352A">
      <w:pPr>
        <w:numPr>
          <w:ilvl w:val="0"/>
          <w:numId w:val="9"/>
        </w:numPr>
        <w:shd w:val="clear" w:color="auto" w:fill="FFFFFF"/>
        <w:spacing w:before="100" w:beforeAutospacing="1" w:after="100" w:afterAutospacing="1"/>
        <w:rPr>
          <w:rFonts w:eastAsia="Times New Roman" w:cs="Times New Roman"/>
          <w:color w:val="000000"/>
          <w:lang w:val="en-CA" w:eastAsia="en-CA"/>
        </w:rPr>
      </w:pPr>
      <w:r w:rsidRPr="0014352A">
        <w:rPr>
          <w:rFonts w:eastAsia="Times New Roman" w:cs="Times New Roman"/>
          <w:color w:val="000000"/>
          <w:lang w:val="en-CA" w:eastAsia="en-CA"/>
        </w:rPr>
        <w:t xml:space="preserve">There also is a negative correlation </w:t>
      </w:r>
      <w:r w:rsidRPr="0014352A">
        <w:rPr>
          <w:rFonts w:eastAsia="Times New Roman" w:cs="Times New Roman"/>
          <w:color w:val="000000"/>
          <w:lang w:val="en-CA" w:eastAsia="en-CA"/>
        </w:rPr>
        <w:t>between</w:t>
      </w:r>
      <w:r w:rsidRPr="0014352A">
        <w:rPr>
          <w:rFonts w:eastAsia="Times New Roman" w:cs="Times New Roman"/>
          <w:color w:val="000000"/>
          <w:lang w:val="en-CA" w:eastAsia="en-CA"/>
        </w:rPr>
        <w:t xml:space="preserve"> Tech Support and ServiceEnded, so our tech department seems to be working well.</w:t>
      </w:r>
      <w:r w:rsidRPr="0014352A">
        <w:rPr>
          <w:rFonts w:eastAsia="Times New Roman" w:cs="Times New Roman"/>
          <w:color w:val="000000"/>
          <w:lang w:val="en-CA" w:eastAsia="en-CA"/>
        </w:rPr>
        <w:t xml:space="preserve"> </w:t>
      </w:r>
      <w:r w:rsidRPr="0014352A">
        <w:rPr>
          <w:rFonts w:eastAsia="Times New Roman" w:cs="Times New Roman"/>
          <w:color w:val="000000"/>
          <w:lang w:val="en-CA" w:eastAsia="en-CA"/>
        </w:rPr>
        <w:t>On the other hand, it is very slight but there is a small positive correlation between our streaming services and ServiceEnded = 1. This suggests that perhaps there is something we could improve there.</w:t>
      </w:r>
    </w:p>
    <w:p w14:paraId="4F396BB2" w14:textId="77777777" w:rsidR="0014352A" w:rsidRDefault="0014352A" w:rsidP="0014352A">
      <w:pPr>
        <w:rPr>
          <w:sz w:val="28"/>
          <w:szCs w:val="28"/>
        </w:rPr>
      </w:pPr>
    </w:p>
    <w:p w14:paraId="1A692CD4" w14:textId="77777777" w:rsidR="0014352A" w:rsidRPr="0014352A" w:rsidRDefault="0014352A" w:rsidP="0014352A">
      <w:pPr>
        <w:rPr>
          <w:sz w:val="28"/>
          <w:szCs w:val="28"/>
        </w:rPr>
      </w:pPr>
    </w:p>
    <w:p w14:paraId="5F009826" w14:textId="42969198" w:rsidR="00CA4FD7" w:rsidRDefault="0014352A" w:rsidP="00D664E9">
      <w:pPr>
        <w:pStyle w:val="ListParagraph"/>
        <w:numPr>
          <w:ilvl w:val="0"/>
          <w:numId w:val="3"/>
        </w:numPr>
        <w:rPr>
          <w:sz w:val="28"/>
          <w:szCs w:val="28"/>
        </w:rPr>
      </w:pPr>
      <w:r w:rsidRPr="0014352A">
        <w:rPr>
          <w:sz w:val="28"/>
          <w:szCs w:val="28"/>
        </w:rPr>
        <w:t>Model Development</w:t>
      </w:r>
      <w:r>
        <w:rPr>
          <w:sz w:val="28"/>
          <w:szCs w:val="28"/>
        </w:rPr>
        <w:t>:</w:t>
      </w:r>
    </w:p>
    <w:p w14:paraId="60EF09D6" w14:textId="77777777" w:rsidR="0014352A" w:rsidRDefault="0014352A" w:rsidP="0014352A">
      <w:pPr>
        <w:ind w:left="360"/>
        <w:rPr>
          <w:sz w:val="28"/>
          <w:szCs w:val="28"/>
        </w:rPr>
      </w:pPr>
    </w:p>
    <w:p w14:paraId="13A842C2" w14:textId="7AED8968" w:rsidR="0014352A" w:rsidRPr="00011909" w:rsidRDefault="0014352A" w:rsidP="0014352A">
      <w:pPr>
        <w:ind w:left="720"/>
      </w:pPr>
      <w:r w:rsidRPr="00011909">
        <w:t xml:space="preserve">In this phase, we employ machine learning models to predict customer churn. Various algorithms such as logistic regression, decision trees, random forests, and gradient boosting are explored. The dataset is split into training and testing sets to evaluate model performance. Hyperparameter tuning and cross-validation are conducted to optimize model accuracy and </w:t>
      </w:r>
      <w:r w:rsidRPr="00011909">
        <w:lastRenderedPageBreak/>
        <w:t>generalizability. A comparison of different models ensures the selection of the most suitable approach.</w:t>
      </w:r>
    </w:p>
    <w:p w14:paraId="4CD3E1CF" w14:textId="77777777" w:rsidR="0014352A" w:rsidRPr="00011909" w:rsidRDefault="0014352A" w:rsidP="0014352A">
      <w:pPr>
        <w:ind w:left="720"/>
      </w:pPr>
    </w:p>
    <w:p w14:paraId="1A59653B" w14:textId="77777777" w:rsidR="008F5A44" w:rsidRPr="00011909" w:rsidRDefault="008F5A44" w:rsidP="008F5A44">
      <w:pPr>
        <w:pStyle w:val="ListParagraph"/>
        <w:numPr>
          <w:ilvl w:val="0"/>
          <w:numId w:val="11"/>
        </w:numPr>
      </w:pPr>
      <w:r w:rsidRPr="00011909">
        <w:t>The project can be completed using a supervised learning model</w:t>
      </w:r>
    </w:p>
    <w:p w14:paraId="728D4918" w14:textId="77777777" w:rsidR="008F5A44" w:rsidRPr="00011909" w:rsidRDefault="008F5A44" w:rsidP="008F5A44">
      <w:pPr>
        <w:pStyle w:val="ListParagraph"/>
        <w:numPr>
          <w:ilvl w:val="0"/>
          <w:numId w:val="10"/>
        </w:numPr>
      </w:pPr>
      <w:r w:rsidRPr="00011909">
        <w:t>Before we begin training, we should do both a features/target split (our target is the 'EndDate' column)</w:t>
      </w:r>
    </w:p>
    <w:p w14:paraId="313A148E" w14:textId="6125433C" w:rsidR="008F5A44" w:rsidRPr="00011909" w:rsidRDefault="008F5A44" w:rsidP="008F5A44">
      <w:pPr>
        <w:pStyle w:val="ListParagraph"/>
        <w:numPr>
          <w:ilvl w:val="0"/>
          <w:numId w:val="10"/>
        </w:numPr>
      </w:pPr>
      <w:r w:rsidRPr="00011909">
        <w:t xml:space="preserve">We also will want to split our data for testing </w:t>
      </w:r>
      <w:r w:rsidRPr="00011909">
        <w:t>purposes.</w:t>
      </w:r>
    </w:p>
    <w:p w14:paraId="1C3368B9" w14:textId="6D913813" w:rsidR="008F5A44" w:rsidRPr="00011909" w:rsidRDefault="008F5A44" w:rsidP="008F5A44">
      <w:pPr>
        <w:pStyle w:val="ListParagraph"/>
        <w:numPr>
          <w:ilvl w:val="0"/>
          <w:numId w:val="10"/>
        </w:numPr>
      </w:pPr>
      <w:r w:rsidRPr="00011909">
        <w:t>We will do a 60/20/20 split with 60% of the data as a training set, 20% as a validation set, and 20% as the test set</w:t>
      </w:r>
      <w:r w:rsidRPr="00011909">
        <w:t>.</w:t>
      </w:r>
    </w:p>
    <w:p w14:paraId="7B455293" w14:textId="77777777" w:rsidR="008F5A44" w:rsidRPr="00011909" w:rsidRDefault="008F5A44" w:rsidP="008F5A44">
      <w:pPr>
        <w:pStyle w:val="ListParagraph"/>
        <w:numPr>
          <w:ilvl w:val="0"/>
          <w:numId w:val="10"/>
        </w:numPr>
      </w:pPr>
      <w:r w:rsidRPr="00011909">
        <w:t>Based on our outline, we will want an AUC-ROC of at least 0.75, but that is the bare minimum</w:t>
      </w:r>
    </w:p>
    <w:p w14:paraId="2D7DDBA6" w14:textId="3DB5FE73" w:rsidR="008F5A44" w:rsidRPr="00011909" w:rsidRDefault="008F5A44" w:rsidP="008F5A44">
      <w:pPr>
        <w:pStyle w:val="ListParagraph"/>
        <w:numPr>
          <w:ilvl w:val="0"/>
          <w:numId w:val="10"/>
        </w:numPr>
      </w:pPr>
      <w:r w:rsidRPr="00011909">
        <w:t xml:space="preserve">We should try to get as high as </w:t>
      </w:r>
      <w:r w:rsidRPr="00011909">
        <w:t>possible but</w:t>
      </w:r>
      <w:r w:rsidRPr="00011909">
        <w:t xml:space="preserve"> will not expect to be able to improve much beyond </w:t>
      </w:r>
      <w:r w:rsidRPr="00011909">
        <w:t>0.88.</w:t>
      </w:r>
    </w:p>
    <w:p w14:paraId="506027BA" w14:textId="4CAC7A6B" w:rsidR="008F5A44" w:rsidRPr="00011909" w:rsidRDefault="008F5A44" w:rsidP="008F5A44">
      <w:pPr>
        <w:pStyle w:val="ListParagraph"/>
        <w:numPr>
          <w:ilvl w:val="0"/>
          <w:numId w:val="10"/>
        </w:numPr>
      </w:pPr>
      <w:r w:rsidRPr="00011909">
        <w:t xml:space="preserve">To get an idea of the time it might take processing the hyperparameter tuning, we should choose some different </w:t>
      </w:r>
      <w:r w:rsidRPr="00011909">
        <w:t>models.</w:t>
      </w:r>
    </w:p>
    <w:p w14:paraId="13E0DBCC" w14:textId="77777777" w:rsidR="008F5A44" w:rsidRPr="00011909" w:rsidRDefault="008F5A44" w:rsidP="008F5A44">
      <w:pPr>
        <w:pStyle w:val="ListParagraph"/>
        <w:numPr>
          <w:ilvl w:val="1"/>
          <w:numId w:val="10"/>
        </w:numPr>
      </w:pPr>
      <w:r w:rsidRPr="00011909">
        <w:t>Dummy model</w:t>
      </w:r>
    </w:p>
    <w:p w14:paraId="345CD0B1" w14:textId="77777777" w:rsidR="008F5A44" w:rsidRPr="00011909" w:rsidRDefault="008F5A44" w:rsidP="008F5A44">
      <w:pPr>
        <w:pStyle w:val="ListParagraph"/>
        <w:numPr>
          <w:ilvl w:val="1"/>
          <w:numId w:val="10"/>
        </w:numPr>
      </w:pPr>
      <w:r w:rsidRPr="00011909">
        <w:t>Decision Tree</w:t>
      </w:r>
    </w:p>
    <w:p w14:paraId="67BED6E3" w14:textId="77777777" w:rsidR="008F5A44" w:rsidRPr="00011909" w:rsidRDefault="008F5A44" w:rsidP="008F5A44">
      <w:pPr>
        <w:pStyle w:val="ListParagraph"/>
        <w:numPr>
          <w:ilvl w:val="1"/>
          <w:numId w:val="10"/>
        </w:numPr>
      </w:pPr>
      <w:r w:rsidRPr="00011909">
        <w:t>Linear Regression</w:t>
      </w:r>
    </w:p>
    <w:p w14:paraId="1F46B256" w14:textId="77777777" w:rsidR="008F5A44" w:rsidRPr="00011909" w:rsidRDefault="008F5A44" w:rsidP="008F5A44">
      <w:pPr>
        <w:pStyle w:val="ListParagraph"/>
        <w:numPr>
          <w:ilvl w:val="1"/>
          <w:numId w:val="10"/>
        </w:numPr>
      </w:pPr>
      <w:r w:rsidRPr="00011909">
        <w:t>Random Forest</w:t>
      </w:r>
    </w:p>
    <w:p w14:paraId="763447FC" w14:textId="1D48AB48" w:rsidR="008F5A44" w:rsidRPr="00011909" w:rsidRDefault="008F5A44" w:rsidP="008F5A44">
      <w:pPr>
        <w:pStyle w:val="ListParagraph"/>
        <w:numPr>
          <w:ilvl w:val="1"/>
          <w:numId w:val="10"/>
        </w:numPr>
      </w:pPr>
      <w:r w:rsidRPr="00011909">
        <w:t>XG</w:t>
      </w:r>
      <w:r w:rsidRPr="00011909">
        <w:t>Boost</w:t>
      </w:r>
    </w:p>
    <w:p w14:paraId="7BA7B2E1" w14:textId="77777777" w:rsidR="00011909" w:rsidRDefault="00011909" w:rsidP="00011909">
      <w:pPr>
        <w:rPr>
          <w:sz w:val="28"/>
          <w:szCs w:val="28"/>
        </w:rPr>
      </w:pPr>
    </w:p>
    <w:p w14:paraId="17B83C1E" w14:textId="77777777" w:rsidR="00011909" w:rsidRDefault="00011909" w:rsidP="00011909">
      <w:pPr>
        <w:rPr>
          <w:sz w:val="28"/>
          <w:szCs w:val="28"/>
        </w:rPr>
      </w:pPr>
    </w:p>
    <w:p w14:paraId="03EC1577" w14:textId="77777777" w:rsidR="00011909" w:rsidRPr="0014352A" w:rsidRDefault="00011909" w:rsidP="00011909">
      <w:pPr>
        <w:rPr>
          <w:sz w:val="28"/>
          <w:szCs w:val="28"/>
        </w:rPr>
      </w:pPr>
    </w:p>
    <w:p w14:paraId="130037B9" w14:textId="5721E352" w:rsidR="00011909" w:rsidRPr="00011909" w:rsidRDefault="00011909" w:rsidP="00011909">
      <w:pPr>
        <w:pStyle w:val="ListParagraph"/>
        <w:numPr>
          <w:ilvl w:val="0"/>
          <w:numId w:val="3"/>
        </w:numPr>
        <w:rPr>
          <w:sz w:val="28"/>
          <w:szCs w:val="28"/>
        </w:rPr>
      </w:pPr>
      <w:r w:rsidRPr="00011909">
        <w:rPr>
          <w:sz w:val="28"/>
          <w:szCs w:val="28"/>
        </w:rPr>
        <w:t>Model Evaluation:</w:t>
      </w:r>
    </w:p>
    <w:p w14:paraId="7E7B1B67" w14:textId="77777777" w:rsidR="00011909" w:rsidRPr="0030675F" w:rsidRDefault="00011909" w:rsidP="00011909">
      <w:pPr>
        <w:ind w:left="720"/>
      </w:pPr>
    </w:p>
    <w:p w14:paraId="25C04F78" w14:textId="427197A3" w:rsidR="00011909" w:rsidRDefault="0030675F" w:rsidP="00011909">
      <w:pPr>
        <w:ind w:left="720"/>
      </w:pPr>
      <w:r w:rsidRPr="0030675F">
        <w:t>The developed models undergo thorough evaluation using metrics such as accuracy, precision, recall, and the area under the ROC curve (AUC-ROC). Interpretability of the models is prioritized to provide actionable insights for telecom stakeholders. We aim to identify key features driving churn predictions, allowing for the formulation of targeted retention strategies.</w:t>
      </w:r>
    </w:p>
    <w:p w14:paraId="321E95A1" w14:textId="77777777" w:rsidR="0030675F" w:rsidRDefault="0030675F" w:rsidP="00011909">
      <w:pPr>
        <w:ind w:left="720"/>
      </w:pPr>
    </w:p>
    <w:p w14:paraId="4ABC7137" w14:textId="2EB14996" w:rsidR="0030675F" w:rsidRDefault="0030675F" w:rsidP="0030675F">
      <w:pPr>
        <w:pStyle w:val="ListParagraph"/>
        <w:numPr>
          <w:ilvl w:val="0"/>
          <w:numId w:val="12"/>
        </w:numPr>
      </w:pPr>
      <w:r>
        <w:t xml:space="preserve">Check the model against the test set for AUC-ROC and </w:t>
      </w:r>
      <w:r>
        <w:t>accuracy.</w:t>
      </w:r>
    </w:p>
    <w:p w14:paraId="3A501E74" w14:textId="06EE2984" w:rsidR="0030675F" w:rsidRDefault="0030675F" w:rsidP="0030675F">
      <w:pPr>
        <w:pStyle w:val="ListParagraph"/>
        <w:numPr>
          <w:ilvl w:val="0"/>
          <w:numId w:val="12"/>
        </w:numPr>
      </w:pPr>
      <w:r>
        <w:t xml:space="preserve">If necessary, the model might need some additional tuning if it performed well against the validation set but poorly with the test </w:t>
      </w:r>
      <w:r>
        <w:t>set.</w:t>
      </w:r>
    </w:p>
    <w:p w14:paraId="0A527D9A" w14:textId="524295B7" w:rsidR="0030675F" w:rsidRPr="0030675F" w:rsidRDefault="0030675F" w:rsidP="0030675F">
      <w:pPr>
        <w:pStyle w:val="ListParagraph"/>
        <w:numPr>
          <w:ilvl w:val="0"/>
          <w:numId w:val="12"/>
        </w:numPr>
      </w:pPr>
      <w:r>
        <w:t xml:space="preserve">We may need to use a larger training set if the model is performing particularly </w:t>
      </w:r>
      <w:r>
        <w:t>poorly compared to</w:t>
      </w:r>
      <w:r>
        <w:t xml:space="preserve"> the test set, as a training set of 60% is already a bit low. We could try a 70/15/15.</w:t>
      </w:r>
    </w:p>
    <w:p w14:paraId="1814BDF0" w14:textId="77777777" w:rsidR="00011909" w:rsidRPr="00011909" w:rsidRDefault="00011909" w:rsidP="00011909">
      <w:pPr>
        <w:ind w:left="720"/>
        <w:rPr>
          <w:sz w:val="28"/>
          <w:szCs w:val="28"/>
        </w:rPr>
      </w:pPr>
    </w:p>
    <w:p w14:paraId="7B0C7440" w14:textId="4A6341F5" w:rsidR="00011909" w:rsidRDefault="00011909" w:rsidP="00011909">
      <w:pPr>
        <w:pStyle w:val="ListParagraph"/>
        <w:numPr>
          <w:ilvl w:val="0"/>
          <w:numId w:val="3"/>
        </w:numPr>
        <w:rPr>
          <w:sz w:val="28"/>
          <w:szCs w:val="28"/>
        </w:rPr>
      </w:pPr>
      <w:r w:rsidRPr="00011909">
        <w:rPr>
          <w:sz w:val="28"/>
          <w:szCs w:val="28"/>
        </w:rPr>
        <w:t>Recommendations and Implementation</w:t>
      </w:r>
      <w:r w:rsidR="002058A0">
        <w:rPr>
          <w:sz w:val="28"/>
          <w:szCs w:val="28"/>
        </w:rPr>
        <w:t>:</w:t>
      </w:r>
    </w:p>
    <w:p w14:paraId="06260163" w14:textId="77777777" w:rsidR="002058A0" w:rsidRDefault="002058A0" w:rsidP="002058A0">
      <w:pPr>
        <w:rPr>
          <w:sz w:val="28"/>
          <w:szCs w:val="28"/>
        </w:rPr>
      </w:pPr>
    </w:p>
    <w:p w14:paraId="0F86E3AC" w14:textId="236240B9" w:rsidR="002058A0" w:rsidRDefault="002058A0" w:rsidP="002058A0">
      <w:pPr>
        <w:ind w:left="720"/>
      </w:pPr>
      <w:r w:rsidRPr="002058A0">
        <w:t>Based on the outcomes of the models and their interpretations, we derive actionable recommendations for telecom companies. These may include personalized retention strategies, service improvements, or targeted promotional campaigns. The proposed interventions are designed to reduce churn rates and enhance customer satisfaction.</w:t>
      </w:r>
    </w:p>
    <w:p w14:paraId="0E199B05" w14:textId="77777777" w:rsidR="002058A0" w:rsidRDefault="002058A0" w:rsidP="002058A0">
      <w:pPr>
        <w:ind w:left="720"/>
      </w:pPr>
    </w:p>
    <w:p w14:paraId="0E06785E" w14:textId="1A7C9656" w:rsidR="002058A0" w:rsidRDefault="002058A0" w:rsidP="002058A0">
      <w:pPr>
        <w:ind w:left="720"/>
      </w:pPr>
      <w:r>
        <w:t>The final outcomes of all the model are:</w:t>
      </w:r>
    </w:p>
    <w:p w14:paraId="06F0B987" w14:textId="77777777" w:rsidR="00D848E1" w:rsidRDefault="00D848E1" w:rsidP="002058A0">
      <w:pPr>
        <w:ind w:left="720"/>
      </w:pPr>
    </w:p>
    <w:p w14:paraId="0E461CDE" w14:textId="77777777" w:rsidR="00D848E1" w:rsidRDefault="00D848E1" w:rsidP="002058A0">
      <w:pPr>
        <w:ind w:left="720"/>
      </w:pPr>
    </w:p>
    <w:p w14:paraId="2AF61E29" w14:textId="77777777" w:rsidR="00D848E1" w:rsidRDefault="00D848E1" w:rsidP="002058A0">
      <w:pPr>
        <w:ind w:left="720"/>
      </w:pPr>
    </w:p>
    <w:p w14:paraId="70C902B1" w14:textId="1EAB00E5" w:rsidR="002058A0" w:rsidRDefault="002058A0" w:rsidP="002058A0">
      <w:pPr>
        <w:pStyle w:val="ListParagraph"/>
        <w:numPr>
          <w:ilvl w:val="0"/>
          <w:numId w:val="13"/>
        </w:numPr>
      </w:pPr>
      <w:r>
        <w:t xml:space="preserve">Logistic Regression Model: </w:t>
      </w:r>
    </w:p>
    <w:p w14:paraId="2B6329EA" w14:textId="77777777" w:rsidR="00D848E1" w:rsidRDefault="00D848E1" w:rsidP="00D848E1">
      <w:pPr>
        <w:pStyle w:val="ListParagraph"/>
        <w:ind w:left="1440"/>
      </w:pPr>
    </w:p>
    <w:p w14:paraId="13764565" w14:textId="11F4EEC7" w:rsidR="00D848E1" w:rsidRPr="002058A0" w:rsidRDefault="00D848E1" w:rsidP="00D848E1">
      <w:pPr>
        <w:ind w:left="1440"/>
      </w:pPr>
      <w:r>
        <w:rPr>
          <w:noProof/>
        </w:rPr>
        <w:drawing>
          <wp:inline distT="0" distB="0" distL="0" distR="0" wp14:anchorId="7C78FD44" wp14:editId="5A975F05">
            <wp:extent cx="2151820" cy="690212"/>
            <wp:effectExtent l="0" t="0" r="1270" b="0"/>
            <wp:docPr id="988653586"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53586" name="Picture 1" descr="A number of numbers on a white background&#10;&#10;Description automatically generated"/>
                    <pic:cNvPicPr/>
                  </pic:nvPicPr>
                  <pic:blipFill>
                    <a:blip r:embed="rId23"/>
                    <a:stretch>
                      <a:fillRect/>
                    </a:stretch>
                  </pic:blipFill>
                  <pic:spPr>
                    <a:xfrm>
                      <a:off x="0" y="0"/>
                      <a:ext cx="2197124" cy="704744"/>
                    </a:xfrm>
                    <a:prstGeom prst="rect">
                      <a:avLst/>
                    </a:prstGeom>
                  </pic:spPr>
                </pic:pic>
              </a:graphicData>
            </a:graphic>
          </wp:inline>
        </w:drawing>
      </w:r>
    </w:p>
    <w:p w14:paraId="6E4F872A" w14:textId="7F7E973B" w:rsidR="00D848E1" w:rsidRDefault="00D848E1" w:rsidP="00D848E1">
      <w:pPr>
        <w:pStyle w:val="ListParagraph"/>
        <w:numPr>
          <w:ilvl w:val="0"/>
          <w:numId w:val="13"/>
        </w:numPr>
        <w:rPr>
          <w:sz w:val="28"/>
          <w:szCs w:val="28"/>
        </w:rPr>
      </w:pPr>
      <w:r>
        <w:rPr>
          <w:sz w:val="28"/>
          <w:szCs w:val="28"/>
        </w:rPr>
        <w:t>Random Forest Classifier:</w:t>
      </w:r>
    </w:p>
    <w:p w14:paraId="3B12CCC3" w14:textId="77777777" w:rsidR="00D848E1" w:rsidRDefault="00D848E1" w:rsidP="00D848E1">
      <w:pPr>
        <w:pStyle w:val="ListParagraph"/>
        <w:ind w:left="1440"/>
        <w:rPr>
          <w:sz w:val="28"/>
          <w:szCs w:val="28"/>
        </w:rPr>
      </w:pPr>
    </w:p>
    <w:p w14:paraId="7FD058A5" w14:textId="38F5CC12" w:rsidR="00D848E1" w:rsidRDefault="00D848E1" w:rsidP="00D848E1">
      <w:pPr>
        <w:pStyle w:val="ListParagraph"/>
        <w:ind w:left="1440"/>
        <w:rPr>
          <w:sz w:val="28"/>
          <w:szCs w:val="28"/>
        </w:rPr>
      </w:pPr>
      <w:r>
        <w:rPr>
          <w:noProof/>
        </w:rPr>
        <w:drawing>
          <wp:inline distT="0" distB="0" distL="0" distR="0" wp14:anchorId="48A29D5D" wp14:editId="217BD5EC">
            <wp:extent cx="1504950" cy="723900"/>
            <wp:effectExtent l="0" t="0" r="0" b="0"/>
            <wp:docPr id="2086690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90929" name="Picture 1" descr="A screenshot of a computer&#10;&#10;Description automatically generated"/>
                    <pic:cNvPicPr/>
                  </pic:nvPicPr>
                  <pic:blipFill>
                    <a:blip r:embed="rId24"/>
                    <a:stretch>
                      <a:fillRect/>
                    </a:stretch>
                  </pic:blipFill>
                  <pic:spPr>
                    <a:xfrm>
                      <a:off x="0" y="0"/>
                      <a:ext cx="1504950" cy="723900"/>
                    </a:xfrm>
                    <a:prstGeom prst="rect">
                      <a:avLst/>
                    </a:prstGeom>
                  </pic:spPr>
                </pic:pic>
              </a:graphicData>
            </a:graphic>
          </wp:inline>
        </w:drawing>
      </w:r>
    </w:p>
    <w:p w14:paraId="68C12A41" w14:textId="188F87DE" w:rsidR="00D848E1" w:rsidRDefault="00D848E1" w:rsidP="00D848E1">
      <w:pPr>
        <w:pStyle w:val="ListParagraph"/>
        <w:numPr>
          <w:ilvl w:val="0"/>
          <w:numId w:val="13"/>
        </w:numPr>
        <w:rPr>
          <w:sz w:val="28"/>
          <w:szCs w:val="28"/>
        </w:rPr>
      </w:pPr>
      <w:r>
        <w:rPr>
          <w:sz w:val="28"/>
          <w:szCs w:val="28"/>
        </w:rPr>
        <w:t>Decision Tree Model:</w:t>
      </w:r>
    </w:p>
    <w:p w14:paraId="40B526DF" w14:textId="77777777" w:rsidR="00D848E1" w:rsidRDefault="00D848E1" w:rsidP="00D848E1">
      <w:pPr>
        <w:pStyle w:val="ListParagraph"/>
        <w:ind w:left="1440"/>
        <w:rPr>
          <w:sz w:val="28"/>
          <w:szCs w:val="28"/>
        </w:rPr>
      </w:pPr>
    </w:p>
    <w:p w14:paraId="46DC69B1" w14:textId="14AE5A5D" w:rsidR="00D848E1" w:rsidRDefault="00D848E1" w:rsidP="00D848E1">
      <w:pPr>
        <w:pStyle w:val="ListParagraph"/>
        <w:ind w:left="1440"/>
        <w:rPr>
          <w:sz w:val="28"/>
          <w:szCs w:val="28"/>
        </w:rPr>
      </w:pPr>
      <w:r>
        <w:rPr>
          <w:noProof/>
        </w:rPr>
        <w:drawing>
          <wp:inline distT="0" distB="0" distL="0" distR="0" wp14:anchorId="7FCD5555" wp14:editId="034F9CE3">
            <wp:extent cx="1609725" cy="838200"/>
            <wp:effectExtent l="0" t="0" r="9525" b="0"/>
            <wp:docPr id="124440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02999" name="Picture 1" descr="A screenshot of a computer&#10;&#10;Description automatically generated"/>
                    <pic:cNvPicPr/>
                  </pic:nvPicPr>
                  <pic:blipFill>
                    <a:blip r:embed="rId25"/>
                    <a:stretch>
                      <a:fillRect/>
                    </a:stretch>
                  </pic:blipFill>
                  <pic:spPr>
                    <a:xfrm>
                      <a:off x="0" y="0"/>
                      <a:ext cx="1609725" cy="838200"/>
                    </a:xfrm>
                    <a:prstGeom prst="rect">
                      <a:avLst/>
                    </a:prstGeom>
                  </pic:spPr>
                </pic:pic>
              </a:graphicData>
            </a:graphic>
          </wp:inline>
        </w:drawing>
      </w:r>
    </w:p>
    <w:p w14:paraId="50BBE9A6" w14:textId="79D187F3" w:rsidR="00D848E1" w:rsidRDefault="00D848E1" w:rsidP="00D848E1">
      <w:pPr>
        <w:pStyle w:val="ListParagraph"/>
        <w:numPr>
          <w:ilvl w:val="0"/>
          <w:numId w:val="13"/>
        </w:numPr>
        <w:rPr>
          <w:sz w:val="28"/>
          <w:szCs w:val="28"/>
        </w:rPr>
      </w:pPr>
      <w:r>
        <w:rPr>
          <w:sz w:val="28"/>
          <w:szCs w:val="28"/>
        </w:rPr>
        <w:t>XGBoost Model:</w:t>
      </w:r>
    </w:p>
    <w:p w14:paraId="495B9BCA" w14:textId="77777777" w:rsidR="00D848E1" w:rsidRDefault="00D848E1" w:rsidP="00D848E1">
      <w:pPr>
        <w:pStyle w:val="ListParagraph"/>
        <w:ind w:left="1440"/>
        <w:rPr>
          <w:sz w:val="28"/>
          <w:szCs w:val="28"/>
        </w:rPr>
      </w:pPr>
    </w:p>
    <w:p w14:paraId="616CDC76" w14:textId="11D76952" w:rsidR="00D848E1" w:rsidRDefault="00D848E1" w:rsidP="00D848E1">
      <w:pPr>
        <w:pStyle w:val="ListParagraph"/>
        <w:ind w:left="1440"/>
        <w:rPr>
          <w:sz w:val="28"/>
          <w:szCs w:val="28"/>
        </w:rPr>
      </w:pPr>
      <w:r>
        <w:rPr>
          <w:noProof/>
        </w:rPr>
        <w:drawing>
          <wp:inline distT="0" distB="0" distL="0" distR="0" wp14:anchorId="212D8C2F" wp14:editId="6B67A124">
            <wp:extent cx="1590675" cy="904875"/>
            <wp:effectExtent l="0" t="0" r="9525" b="9525"/>
            <wp:docPr id="6430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43320" name="Picture 1" descr="A screenshot of a computer&#10;&#10;Description automatically generated"/>
                    <pic:cNvPicPr/>
                  </pic:nvPicPr>
                  <pic:blipFill>
                    <a:blip r:embed="rId26"/>
                    <a:stretch>
                      <a:fillRect/>
                    </a:stretch>
                  </pic:blipFill>
                  <pic:spPr>
                    <a:xfrm>
                      <a:off x="0" y="0"/>
                      <a:ext cx="1590675" cy="904875"/>
                    </a:xfrm>
                    <a:prstGeom prst="rect">
                      <a:avLst/>
                    </a:prstGeom>
                  </pic:spPr>
                </pic:pic>
              </a:graphicData>
            </a:graphic>
          </wp:inline>
        </w:drawing>
      </w:r>
    </w:p>
    <w:p w14:paraId="4045268A" w14:textId="083F7428" w:rsidR="00D848E1" w:rsidRPr="00D848E1" w:rsidRDefault="00D848E1" w:rsidP="00D848E1">
      <w:pPr>
        <w:pStyle w:val="ListParagraph"/>
        <w:ind w:left="1440"/>
      </w:pPr>
      <w:r w:rsidRPr="00D848E1">
        <w:t xml:space="preserve">As we expected XGboost Gave the best result out of all the models. </w:t>
      </w:r>
    </w:p>
    <w:p w14:paraId="136C96EA" w14:textId="77777777" w:rsidR="00D848E1" w:rsidRPr="00D848E1" w:rsidRDefault="00D848E1" w:rsidP="00D848E1">
      <w:pPr>
        <w:pStyle w:val="ListParagraph"/>
        <w:ind w:left="1440"/>
        <w:rPr>
          <w:sz w:val="28"/>
          <w:szCs w:val="28"/>
        </w:rPr>
      </w:pPr>
    </w:p>
    <w:p w14:paraId="7B7D6B64" w14:textId="47E642DC" w:rsidR="00011909" w:rsidRDefault="00011909" w:rsidP="00011909">
      <w:pPr>
        <w:pStyle w:val="ListParagraph"/>
        <w:numPr>
          <w:ilvl w:val="0"/>
          <w:numId w:val="3"/>
        </w:numPr>
        <w:rPr>
          <w:sz w:val="28"/>
          <w:szCs w:val="28"/>
        </w:rPr>
      </w:pPr>
      <w:r w:rsidRPr="00011909">
        <w:rPr>
          <w:sz w:val="28"/>
          <w:szCs w:val="28"/>
        </w:rPr>
        <w:t>Continuous Monitoring and Improvement</w:t>
      </w:r>
      <w:r w:rsidR="00D848E1">
        <w:rPr>
          <w:sz w:val="28"/>
          <w:szCs w:val="28"/>
        </w:rPr>
        <w:t>:</w:t>
      </w:r>
    </w:p>
    <w:p w14:paraId="6828C039" w14:textId="77777777" w:rsidR="00D848E1" w:rsidRDefault="00D848E1" w:rsidP="00D848E1">
      <w:pPr>
        <w:pStyle w:val="ListParagraph"/>
        <w:rPr>
          <w:sz w:val="28"/>
          <w:szCs w:val="28"/>
        </w:rPr>
      </w:pPr>
    </w:p>
    <w:p w14:paraId="50C29FB5" w14:textId="77777777" w:rsidR="00D848E1" w:rsidRPr="00D848E1" w:rsidRDefault="00D848E1" w:rsidP="00D848E1">
      <w:pPr>
        <w:pStyle w:val="ListParagraph"/>
      </w:pPr>
      <w:r w:rsidRPr="00D848E1">
        <w:t>The final stage involves the establishment of a continuous monitoring system. The models' performance is regularly assessed against new data, allowing for iterative improvements and adjustments. This adaptive approach ensures the longevity and effectiveness of the implemented retention strategies in a dynamic telecom landscape.</w:t>
      </w:r>
    </w:p>
    <w:p w14:paraId="5575B805" w14:textId="77777777" w:rsidR="00D848E1" w:rsidRPr="00D848E1" w:rsidRDefault="00D848E1" w:rsidP="00D848E1">
      <w:pPr>
        <w:pStyle w:val="ListParagraph"/>
      </w:pPr>
    </w:p>
    <w:p w14:paraId="3F848DB7" w14:textId="20218CC8" w:rsidR="00D848E1" w:rsidRDefault="00D848E1" w:rsidP="00D848E1">
      <w:pPr>
        <w:pStyle w:val="ListParagraph"/>
      </w:pPr>
      <w:r w:rsidRPr="00D848E1">
        <w:t>Through the systematic execution of these steps, our methodology aims to provide comprehensive insights and practical recommendations to empower telecom companies in addressing customer churn challenges proactively.</w:t>
      </w:r>
    </w:p>
    <w:p w14:paraId="1131D4BD" w14:textId="77777777" w:rsidR="002266D4" w:rsidRDefault="002266D4" w:rsidP="00D848E1">
      <w:pPr>
        <w:pStyle w:val="ListParagraph"/>
      </w:pPr>
    </w:p>
    <w:p w14:paraId="0541753C" w14:textId="77777777" w:rsidR="002266D4" w:rsidRDefault="002266D4" w:rsidP="00D848E1">
      <w:pPr>
        <w:pStyle w:val="ListParagraph"/>
      </w:pPr>
    </w:p>
    <w:p w14:paraId="7FE28B54" w14:textId="77777777" w:rsidR="002266D4" w:rsidRDefault="002266D4" w:rsidP="002266D4">
      <w:pPr>
        <w:jc w:val="center"/>
        <w:rPr>
          <w:b/>
          <w:bCs/>
          <w:sz w:val="32"/>
          <w:szCs w:val="32"/>
        </w:rPr>
      </w:pPr>
    </w:p>
    <w:p w14:paraId="1CE89498" w14:textId="77777777" w:rsidR="002266D4" w:rsidRDefault="002266D4" w:rsidP="002266D4">
      <w:pPr>
        <w:jc w:val="center"/>
        <w:rPr>
          <w:b/>
          <w:bCs/>
          <w:sz w:val="32"/>
          <w:szCs w:val="32"/>
        </w:rPr>
      </w:pPr>
    </w:p>
    <w:p w14:paraId="12A77A91" w14:textId="77777777" w:rsidR="002266D4" w:rsidRDefault="002266D4" w:rsidP="002266D4">
      <w:pPr>
        <w:jc w:val="center"/>
        <w:rPr>
          <w:b/>
          <w:bCs/>
          <w:sz w:val="32"/>
          <w:szCs w:val="32"/>
        </w:rPr>
      </w:pPr>
    </w:p>
    <w:p w14:paraId="6525B691" w14:textId="77777777" w:rsidR="002266D4" w:rsidRDefault="002266D4" w:rsidP="002266D4">
      <w:pPr>
        <w:jc w:val="center"/>
        <w:rPr>
          <w:b/>
          <w:bCs/>
          <w:sz w:val="32"/>
          <w:szCs w:val="32"/>
        </w:rPr>
      </w:pPr>
    </w:p>
    <w:p w14:paraId="2A482293" w14:textId="77777777" w:rsidR="002266D4" w:rsidRDefault="002266D4" w:rsidP="002266D4">
      <w:pPr>
        <w:jc w:val="center"/>
        <w:rPr>
          <w:b/>
          <w:bCs/>
          <w:sz w:val="32"/>
          <w:szCs w:val="32"/>
        </w:rPr>
      </w:pPr>
    </w:p>
    <w:p w14:paraId="6B09E1D2" w14:textId="72D9D833" w:rsidR="002266D4" w:rsidRDefault="002266D4" w:rsidP="002266D4">
      <w:pPr>
        <w:jc w:val="center"/>
        <w:rPr>
          <w:b/>
          <w:bCs/>
          <w:sz w:val="32"/>
          <w:szCs w:val="32"/>
        </w:rPr>
      </w:pPr>
      <w:r w:rsidRPr="002266D4">
        <w:rPr>
          <w:b/>
          <w:bCs/>
          <w:sz w:val="32"/>
          <w:szCs w:val="32"/>
        </w:rPr>
        <w:t>Results</w:t>
      </w:r>
    </w:p>
    <w:p w14:paraId="25DC22EE" w14:textId="77777777" w:rsidR="002266D4" w:rsidRDefault="002266D4" w:rsidP="002266D4">
      <w:pPr>
        <w:jc w:val="center"/>
        <w:rPr>
          <w:b/>
          <w:bCs/>
          <w:sz w:val="32"/>
          <w:szCs w:val="32"/>
        </w:rPr>
      </w:pPr>
    </w:p>
    <w:p w14:paraId="493BDB70" w14:textId="2BFBDC9F" w:rsidR="002266D4" w:rsidRDefault="002266D4" w:rsidP="002266D4">
      <w:pPr>
        <w:pStyle w:val="ListParagraph"/>
        <w:numPr>
          <w:ilvl w:val="0"/>
          <w:numId w:val="13"/>
        </w:numPr>
        <w:rPr>
          <w:b/>
          <w:bCs/>
        </w:rPr>
      </w:pPr>
      <w:r w:rsidRPr="002266D4">
        <w:rPr>
          <w:b/>
          <w:bCs/>
        </w:rPr>
        <w:t>Logistic Regression Model:</w:t>
      </w:r>
    </w:p>
    <w:p w14:paraId="35D1310B" w14:textId="77777777" w:rsidR="002266D4" w:rsidRPr="002266D4" w:rsidRDefault="002266D4" w:rsidP="002266D4">
      <w:pPr>
        <w:pStyle w:val="ListParagraph"/>
        <w:ind w:left="1440"/>
        <w:rPr>
          <w:b/>
          <w:bCs/>
        </w:rPr>
      </w:pPr>
    </w:p>
    <w:p w14:paraId="067FEB39" w14:textId="0BD3A183" w:rsidR="002266D4" w:rsidRDefault="002266D4" w:rsidP="002266D4">
      <w:pPr>
        <w:pStyle w:val="ListParagraph"/>
        <w:ind w:left="1440"/>
        <w:rPr>
          <w:b/>
          <w:bCs/>
        </w:rPr>
      </w:pPr>
      <w:r>
        <w:rPr>
          <w:noProof/>
        </w:rPr>
        <w:drawing>
          <wp:inline distT="0" distB="0" distL="0" distR="0" wp14:anchorId="50E7D3DD" wp14:editId="67974E04">
            <wp:extent cx="3256671" cy="3189125"/>
            <wp:effectExtent l="0" t="0" r="1270" b="0"/>
            <wp:docPr id="170201993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19936" name="Picture 1" descr="A graph of a function&#10;&#10;Description automatically generated with medium confidence"/>
                    <pic:cNvPicPr/>
                  </pic:nvPicPr>
                  <pic:blipFill>
                    <a:blip r:embed="rId27"/>
                    <a:stretch>
                      <a:fillRect/>
                    </a:stretch>
                  </pic:blipFill>
                  <pic:spPr>
                    <a:xfrm>
                      <a:off x="0" y="0"/>
                      <a:ext cx="3275340" cy="3207407"/>
                    </a:xfrm>
                    <a:prstGeom prst="rect">
                      <a:avLst/>
                    </a:prstGeom>
                  </pic:spPr>
                </pic:pic>
              </a:graphicData>
            </a:graphic>
          </wp:inline>
        </w:drawing>
      </w:r>
    </w:p>
    <w:p w14:paraId="58A8F48D" w14:textId="77777777" w:rsidR="002266D4" w:rsidRPr="002266D4" w:rsidRDefault="002266D4" w:rsidP="002266D4">
      <w:pPr>
        <w:pStyle w:val="ListParagraph"/>
        <w:ind w:left="1440"/>
        <w:rPr>
          <w:b/>
          <w:bCs/>
        </w:rPr>
      </w:pPr>
    </w:p>
    <w:p w14:paraId="0667A519" w14:textId="2D1A267A" w:rsidR="002266D4" w:rsidRDefault="002266D4" w:rsidP="002266D4">
      <w:pPr>
        <w:pStyle w:val="ListParagraph"/>
        <w:numPr>
          <w:ilvl w:val="0"/>
          <w:numId w:val="13"/>
        </w:numPr>
        <w:rPr>
          <w:b/>
          <w:bCs/>
        </w:rPr>
      </w:pPr>
      <w:r w:rsidRPr="002266D4">
        <w:rPr>
          <w:b/>
          <w:bCs/>
        </w:rPr>
        <w:t>Random Forest Classifier:</w:t>
      </w:r>
    </w:p>
    <w:p w14:paraId="15F28622" w14:textId="77777777" w:rsidR="002266D4" w:rsidRDefault="002266D4" w:rsidP="002266D4">
      <w:pPr>
        <w:pStyle w:val="ListParagraph"/>
        <w:ind w:left="1440"/>
        <w:rPr>
          <w:b/>
          <w:bCs/>
        </w:rPr>
      </w:pPr>
    </w:p>
    <w:p w14:paraId="75A54E0A" w14:textId="7C1824F4" w:rsidR="002266D4" w:rsidRDefault="00471CAB" w:rsidP="002266D4">
      <w:pPr>
        <w:ind w:left="1440"/>
        <w:rPr>
          <w:b/>
          <w:bCs/>
        </w:rPr>
      </w:pPr>
      <w:r>
        <w:rPr>
          <w:noProof/>
        </w:rPr>
        <w:drawing>
          <wp:inline distT="0" distB="0" distL="0" distR="0" wp14:anchorId="454EAECF" wp14:editId="6BCEB73A">
            <wp:extent cx="3615242" cy="3355145"/>
            <wp:effectExtent l="0" t="0" r="4445" b="0"/>
            <wp:docPr id="806074464"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74464" name="Picture 1" descr="A graph of a curve&#10;&#10;Description automatically generated"/>
                    <pic:cNvPicPr/>
                  </pic:nvPicPr>
                  <pic:blipFill>
                    <a:blip r:embed="rId28"/>
                    <a:stretch>
                      <a:fillRect/>
                    </a:stretch>
                  </pic:blipFill>
                  <pic:spPr>
                    <a:xfrm>
                      <a:off x="0" y="0"/>
                      <a:ext cx="3630321" cy="3369139"/>
                    </a:xfrm>
                    <a:prstGeom prst="rect">
                      <a:avLst/>
                    </a:prstGeom>
                  </pic:spPr>
                </pic:pic>
              </a:graphicData>
            </a:graphic>
          </wp:inline>
        </w:drawing>
      </w:r>
    </w:p>
    <w:p w14:paraId="7237B2BF" w14:textId="77777777" w:rsidR="00471CAB" w:rsidRDefault="00471CAB" w:rsidP="002266D4">
      <w:pPr>
        <w:ind w:left="1440"/>
        <w:rPr>
          <w:b/>
          <w:bCs/>
        </w:rPr>
      </w:pPr>
    </w:p>
    <w:p w14:paraId="414034C2" w14:textId="77777777" w:rsidR="00471CAB" w:rsidRDefault="00471CAB" w:rsidP="002266D4">
      <w:pPr>
        <w:ind w:left="1440"/>
        <w:rPr>
          <w:b/>
          <w:bCs/>
        </w:rPr>
      </w:pPr>
    </w:p>
    <w:p w14:paraId="0534911D" w14:textId="77777777" w:rsidR="00471CAB" w:rsidRDefault="00471CAB" w:rsidP="002266D4">
      <w:pPr>
        <w:ind w:left="1440"/>
        <w:rPr>
          <w:b/>
          <w:bCs/>
        </w:rPr>
      </w:pPr>
    </w:p>
    <w:p w14:paraId="741A3FA4" w14:textId="77777777" w:rsidR="002266D4" w:rsidRPr="002266D4" w:rsidRDefault="002266D4" w:rsidP="002266D4">
      <w:pPr>
        <w:ind w:left="1440"/>
        <w:rPr>
          <w:b/>
          <w:bCs/>
        </w:rPr>
      </w:pPr>
    </w:p>
    <w:p w14:paraId="24DAA3F4" w14:textId="145048BE" w:rsidR="002266D4" w:rsidRDefault="002266D4" w:rsidP="002266D4">
      <w:pPr>
        <w:pStyle w:val="ListParagraph"/>
        <w:numPr>
          <w:ilvl w:val="0"/>
          <w:numId w:val="13"/>
        </w:numPr>
        <w:rPr>
          <w:b/>
          <w:bCs/>
        </w:rPr>
      </w:pPr>
      <w:r w:rsidRPr="002266D4">
        <w:rPr>
          <w:b/>
          <w:bCs/>
        </w:rPr>
        <w:t>Decision tree model:</w:t>
      </w:r>
    </w:p>
    <w:p w14:paraId="0ABE6C42" w14:textId="77777777" w:rsidR="00471CAB" w:rsidRDefault="00471CAB" w:rsidP="00471CAB">
      <w:pPr>
        <w:pStyle w:val="ListParagraph"/>
        <w:ind w:left="1440"/>
        <w:rPr>
          <w:b/>
          <w:bCs/>
        </w:rPr>
      </w:pPr>
    </w:p>
    <w:p w14:paraId="67FE63A9" w14:textId="4036DA28" w:rsidR="00471CAB" w:rsidRDefault="00471CAB" w:rsidP="00471CAB">
      <w:pPr>
        <w:pStyle w:val="ListParagraph"/>
        <w:ind w:left="1440"/>
        <w:rPr>
          <w:b/>
          <w:bCs/>
        </w:rPr>
      </w:pPr>
      <w:r>
        <w:rPr>
          <w:noProof/>
        </w:rPr>
        <w:drawing>
          <wp:inline distT="0" distB="0" distL="0" distR="0" wp14:anchorId="135C11DE" wp14:editId="2ED0E3DE">
            <wp:extent cx="3764805" cy="3650567"/>
            <wp:effectExtent l="0" t="0" r="7620" b="7620"/>
            <wp:docPr id="659953523"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53523" name="Picture 1" descr="A graph of a line&#10;&#10;Description automatically generated"/>
                    <pic:cNvPicPr/>
                  </pic:nvPicPr>
                  <pic:blipFill>
                    <a:blip r:embed="rId29"/>
                    <a:stretch>
                      <a:fillRect/>
                    </a:stretch>
                  </pic:blipFill>
                  <pic:spPr>
                    <a:xfrm>
                      <a:off x="0" y="0"/>
                      <a:ext cx="3800583" cy="3685260"/>
                    </a:xfrm>
                    <a:prstGeom prst="rect">
                      <a:avLst/>
                    </a:prstGeom>
                  </pic:spPr>
                </pic:pic>
              </a:graphicData>
            </a:graphic>
          </wp:inline>
        </w:drawing>
      </w:r>
    </w:p>
    <w:p w14:paraId="79D31128" w14:textId="77777777" w:rsidR="00471CAB" w:rsidRPr="002266D4" w:rsidRDefault="00471CAB" w:rsidP="00471CAB">
      <w:pPr>
        <w:pStyle w:val="ListParagraph"/>
        <w:ind w:left="1440"/>
        <w:rPr>
          <w:b/>
          <w:bCs/>
        </w:rPr>
      </w:pPr>
    </w:p>
    <w:p w14:paraId="07DB8C82" w14:textId="25CB70EA" w:rsidR="002266D4" w:rsidRPr="002266D4" w:rsidRDefault="002266D4" w:rsidP="002266D4">
      <w:pPr>
        <w:pStyle w:val="ListParagraph"/>
        <w:numPr>
          <w:ilvl w:val="0"/>
          <w:numId w:val="13"/>
        </w:numPr>
        <w:rPr>
          <w:b/>
          <w:bCs/>
          <w:sz w:val="28"/>
          <w:szCs w:val="28"/>
        </w:rPr>
      </w:pPr>
      <w:r>
        <w:rPr>
          <w:b/>
          <w:bCs/>
          <w:sz w:val="28"/>
          <w:szCs w:val="28"/>
        </w:rPr>
        <w:t>XGBoost:</w:t>
      </w:r>
    </w:p>
    <w:p w14:paraId="620DB5AA" w14:textId="77777777" w:rsidR="00D848E1" w:rsidRDefault="00D848E1" w:rsidP="00471CAB">
      <w:pPr>
        <w:pStyle w:val="ListParagraph"/>
        <w:ind w:left="1440"/>
        <w:rPr>
          <w:sz w:val="28"/>
          <w:szCs w:val="28"/>
        </w:rPr>
      </w:pPr>
    </w:p>
    <w:p w14:paraId="2E28D740" w14:textId="307B8415" w:rsidR="00471CAB" w:rsidRDefault="00471CAB" w:rsidP="00471CAB">
      <w:pPr>
        <w:pStyle w:val="ListParagraph"/>
        <w:ind w:left="1440"/>
        <w:rPr>
          <w:sz w:val="28"/>
          <w:szCs w:val="28"/>
        </w:rPr>
      </w:pPr>
      <w:r>
        <w:rPr>
          <w:noProof/>
        </w:rPr>
        <w:drawing>
          <wp:inline distT="0" distB="0" distL="0" distR="0" wp14:anchorId="0D86EEC0" wp14:editId="48B07F04">
            <wp:extent cx="3460652" cy="3469624"/>
            <wp:effectExtent l="0" t="0" r="6985" b="0"/>
            <wp:docPr id="163631464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14649" name="Picture 1" descr="A graph of a function&#10;&#10;Description automatically generated"/>
                    <pic:cNvPicPr/>
                  </pic:nvPicPr>
                  <pic:blipFill>
                    <a:blip r:embed="rId30"/>
                    <a:stretch>
                      <a:fillRect/>
                    </a:stretch>
                  </pic:blipFill>
                  <pic:spPr>
                    <a:xfrm>
                      <a:off x="0" y="0"/>
                      <a:ext cx="3461520" cy="3470494"/>
                    </a:xfrm>
                    <a:prstGeom prst="rect">
                      <a:avLst/>
                    </a:prstGeom>
                  </pic:spPr>
                </pic:pic>
              </a:graphicData>
            </a:graphic>
          </wp:inline>
        </w:drawing>
      </w:r>
    </w:p>
    <w:p w14:paraId="62BD0F11" w14:textId="77777777" w:rsidR="002266D4" w:rsidRDefault="002266D4" w:rsidP="001A69C9">
      <w:pPr>
        <w:rPr>
          <w:b/>
          <w:bCs/>
          <w:sz w:val="32"/>
          <w:szCs w:val="32"/>
        </w:rPr>
      </w:pPr>
    </w:p>
    <w:p w14:paraId="0966456A" w14:textId="77777777" w:rsidR="002266D4" w:rsidRDefault="002266D4" w:rsidP="002266D4">
      <w:pPr>
        <w:jc w:val="center"/>
        <w:rPr>
          <w:b/>
          <w:bCs/>
          <w:sz w:val="32"/>
          <w:szCs w:val="32"/>
        </w:rPr>
      </w:pPr>
    </w:p>
    <w:p w14:paraId="76985DAF" w14:textId="09F7FB09" w:rsidR="00D848E1" w:rsidRPr="002266D4" w:rsidRDefault="00D848E1" w:rsidP="002266D4">
      <w:pPr>
        <w:jc w:val="center"/>
        <w:rPr>
          <w:b/>
          <w:bCs/>
          <w:sz w:val="32"/>
          <w:szCs w:val="32"/>
        </w:rPr>
      </w:pPr>
      <w:r w:rsidRPr="002266D4">
        <w:rPr>
          <w:b/>
          <w:bCs/>
          <w:sz w:val="32"/>
          <w:szCs w:val="32"/>
        </w:rPr>
        <w:t>Conclusion</w:t>
      </w:r>
    </w:p>
    <w:p w14:paraId="44E98E33" w14:textId="77777777" w:rsidR="00D848E1" w:rsidRDefault="00D848E1" w:rsidP="00D848E1">
      <w:pPr>
        <w:rPr>
          <w:sz w:val="28"/>
          <w:szCs w:val="28"/>
        </w:rPr>
      </w:pPr>
    </w:p>
    <w:p w14:paraId="6101AB62" w14:textId="613F23F5" w:rsidR="00D848E1" w:rsidRPr="00D848E1" w:rsidRDefault="00D848E1" w:rsidP="00D848E1">
      <w:pPr>
        <w:ind w:left="720"/>
      </w:pPr>
      <w:r w:rsidRPr="00D848E1">
        <w:t xml:space="preserve">In our project we aimed to create a </w:t>
      </w:r>
      <w:r w:rsidRPr="00D848E1">
        <w:t>predictive</w:t>
      </w:r>
      <w:r w:rsidRPr="00D848E1">
        <w:t xml:space="preserve"> model that will classify when a user is likely to cancel their services. We would determine our model a success based on the ROC-AUC score. A score lower than 0.75 was defined as too low, and an ideal score would be one higher than 0.88. We also wished to measure accuracy.</w:t>
      </w:r>
    </w:p>
    <w:p w14:paraId="1818BE79" w14:textId="77777777" w:rsidR="00D848E1" w:rsidRPr="00D848E1" w:rsidRDefault="00D848E1" w:rsidP="00D848E1">
      <w:pPr>
        <w:ind w:left="720"/>
      </w:pPr>
    </w:p>
    <w:p w14:paraId="084FE2B4" w14:textId="77777777" w:rsidR="00D848E1" w:rsidRPr="00D848E1" w:rsidRDefault="00D848E1" w:rsidP="00D848E1">
      <w:pPr>
        <w:ind w:left="720"/>
      </w:pPr>
      <w:r w:rsidRPr="00D848E1">
        <w:t>Since the goal of the model is to retain customers, we determined that we would prioritize a model even if it had slightly lower accuracy if its accuracy was more inclined towards returning a false positive, as a false positive would result in retaining customers with more certainty and a false negative means that we will have lost a customer that we otherwise might have kept.</w:t>
      </w:r>
    </w:p>
    <w:p w14:paraId="7BB8D673" w14:textId="77777777" w:rsidR="00D848E1" w:rsidRPr="00D848E1" w:rsidRDefault="00D848E1" w:rsidP="00D848E1">
      <w:pPr>
        <w:ind w:left="720"/>
      </w:pPr>
    </w:p>
    <w:p w14:paraId="7D07E96B" w14:textId="77777777" w:rsidR="00D848E1" w:rsidRPr="00D848E1" w:rsidRDefault="00D848E1" w:rsidP="00D848E1">
      <w:pPr>
        <w:ind w:left="720"/>
      </w:pPr>
      <w:r w:rsidRPr="00D848E1">
        <w:t>First, we preprocessed our data to make all of the metrics usable for building our model. To create a full data set, we made a few key changes. We calculated the number of months a customer had been using the service, encoded our binary features, and counted the number of internet services a customer was utilizing. Doing this, we created a unified data set from our four separate data frames.</w:t>
      </w:r>
    </w:p>
    <w:p w14:paraId="3392A096" w14:textId="77777777" w:rsidR="00D848E1" w:rsidRPr="00D848E1" w:rsidRDefault="00D848E1" w:rsidP="00D848E1">
      <w:pPr>
        <w:ind w:left="720"/>
      </w:pPr>
    </w:p>
    <w:p w14:paraId="1B2777EE" w14:textId="3174992C" w:rsidR="00D848E1" w:rsidRPr="00D848E1" w:rsidRDefault="00D848E1" w:rsidP="00D848E1">
      <w:pPr>
        <w:ind w:left="720"/>
      </w:pPr>
      <w:r w:rsidRPr="00D848E1">
        <w:t>Afterwards, we performed exploratory data analysis. We created histograms that gave us an idea of customer paying practices as well as our general ability to retain customers. Then, we created a correlation matrix to see which of our features might be related to a customer continuing to use our service or to stop using it. We also checked our class imbalance to determine if we might wish to correct for imbalanced classes.</w:t>
      </w:r>
    </w:p>
    <w:p w14:paraId="5430AC58" w14:textId="77777777" w:rsidR="00D848E1" w:rsidRPr="00D848E1" w:rsidRDefault="00D848E1" w:rsidP="00D848E1">
      <w:pPr>
        <w:ind w:left="720"/>
      </w:pPr>
    </w:p>
    <w:p w14:paraId="6A507F5D" w14:textId="38D0B91C" w:rsidR="00D848E1" w:rsidRPr="00D848E1" w:rsidRDefault="00D848E1" w:rsidP="00D848E1">
      <w:pPr>
        <w:ind w:left="720"/>
      </w:pPr>
      <w:r w:rsidRPr="00D848E1">
        <w:t>To create our models, we created a split with 60% of the data in our training set, 20% in a test set</w:t>
      </w:r>
      <w:r w:rsidRPr="00D848E1">
        <w:t>,</w:t>
      </w:r>
      <w:r w:rsidRPr="00D848E1">
        <w:t xml:space="preserve"> and 20% in a validation set.</w:t>
      </w:r>
    </w:p>
    <w:p w14:paraId="2D32F2FF" w14:textId="77777777" w:rsidR="00D848E1" w:rsidRPr="00D848E1" w:rsidRDefault="00D848E1" w:rsidP="00D848E1">
      <w:pPr>
        <w:ind w:left="720"/>
      </w:pPr>
    </w:p>
    <w:p w14:paraId="16A0DCCF" w14:textId="4B0C7AD2" w:rsidR="00D848E1" w:rsidRPr="00D848E1" w:rsidRDefault="00D848E1" w:rsidP="00D848E1">
      <w:pPr>
        <w:ind w:left="720"/>
      </w:pPr>
      <w:r w:rsidRPr="00D848E1">
        <w:t>We made models across f</w:t>
      </w:r>
      <w:r w:rsidRPr="00D848E1">
        <w:t>our</w:t>
      </w:r>
      <w:r w:rsidRPr="00D848E1">
        <w:t xml:space="preserve"> styles a decision tree, a logistic regression, a random forest, and </w:t>
      </w:r>
      <w:r w:rsidRPr="00D848E1">
        <w:t>an</w:t>
      </w:r>
      <w:r w:rsidRPr="00D848E1">
        <w:t xml:space="preserve"> </w:t>
      </w:r>
      <w:r w:rsidRPr="00D848E1">
        <w:t>XG</w:t>
      </w:r>
      <w:r w:rsidRPr="00D848E1">
        <w:t xml:space="preserve">boost. We first ran tests with no parameter tuning and our original data without accounting for imbalance. There, we created models that met both the standards for ROC-AUC and accuracy. We tried once more with </w:t>
      </w:r>
      <w:r w:rsidRPr="00D848E1">
        <w:t>up sampling</w:t>
      </w:r>
      <w:r w:rsidRPr="00D848E1">
        <w:t xml:space="preserve"> and while accuracy did slightly rise it tended to be at the cost of returning more false negatives. As stated before, we would prioritize </w:t>
      </w:r>
      <w:r w:rsidRPr="00D848E1">
        <w:t>minimizing</w:t>
      </w:r>
      <w:r w:rsidRPr="00D848E1">
        <w:t xml:space="preserve"> false negatives rather than purely aiming for accuracy and so we chose to use our initial models.</w:t>
      </w:r>
    </w:p>
    <w:p w14:paraId="34439F35" w14:textId="77777777" w:rsidR="00D848E1" w:rsidRPr="00D848E1" w:rsidRDefault="00D848E1" w:rsidP="00D848E1">
      <w:pPr>
        <w:ind w:left="720"/>
      </w:pPr>
    </w:p>
    <w:p w14:paraId="213F7BF6" w14:textId="351FE49C" w:rsidR="00D848E1" w:rsidRPr="00D848E1" w:rsidRDefault="00D848E1" w:rsidP="00D848E1">
      <w:pPr>
        <w:ind w:left="720"/>
      </w:pPr>
      <w:r w:rsidRPr="00D848E1">
        <w:t xml:space="preserve">Because tuning our hyperparameters is rather time-consuming and we already had achieved a model that was </w:t>
      </w:r>
      <w:r w:rsidRPr="00D848E1">
        <w:t>tested</w:t>
      </w:r>
      <w:r w:rsidRPr="00D848E1">
        <w:t xml:space="preserve"> with over 0.90 ROC-AUC, we determined that the model was more than sufficient as the one to use.</w:t>
      </w:r>
    </w:p>
    <w:p w14:paraId="1B835FB1" w14:textId="77777777" w:rsidR="00D848E1" w:rsidRPr="00D848E1" w:rsidRDefault="00D848E1" w:rsidP="00D848E1">
      <w:pPr>
        <w:ind w:left="720"/>
      </w:pPr>
    </w:p>
    <w:p w14:paraId="19FABC2E" w14:textId="0504B5E8" w:rsidR="00D848E1" w:rsidRPr="00D848E1" w:rsidRDefault="00D848E1" w:rsidP="00D848E1">
      <w:pPr>
        <w:pStyle w:val="ListParagraph"/>
        <w:numPr>
          <w:ilvl w:val="0"/>
          <w:numId w:val="13"/>
        </w:numPr>
      </w:pPr>
      <w:r w:rsidRPr="00D848E1">
        <w:t xml:space="preserve">The code is </w:t>
      </w:r>
      <w:r>
        <w:t>error-free</w:t>
      </w:r>
      <w:r w:rsidRPr="00D848E1">
        <w:t xml:space="preserve"> and arranged in order of execution.</w:t>
      </w:r>
    </w:p>
    <w:p w14:paraId="4311F100" w14:textId="77777777" w:rsidR="00D848E1" w:rsidRPr="00D848E1" w:rsidRDefault="00D848E1" w:rsidP="00D848E1">
      <w:pPr>
        <w:pStyle w:val="ListParagraph"/>
        <w:numPr>
          <w:ilvl w:val="0"/>
          <w:numId w:val="13"/>
        </w:numPr>
      </w:pPr>
      <w:r w:rsidRPr="00D848E1">
        <w:t>Documentation is present directly preceding all code explaining its purpose.</w:t>
      </w:r>
    </w:p>
    <w:p w14:paraId="225760FF" w14:textId="77777777" w:rsidR="00D848E1" w:rsidRPr="00D848E1" w:rsidRDefault="00D848E1" w:rsidP="00D848E1">
      <w:pPr>
        <w:pStyle w:val="ListParagraph"/>
        <w:numPr>
          <w:ilvl w:val="0"/>
          <w:numId w:val="13"/>
        </w:numPr>
      </w:pPr>
      <w:r w:rsidRPr="00D848E1">
        <w:t>The data has been downloaded and prepared.</w:t>
      </w:r>
    </w:p>
    <w:p w14:paraId="0D30E1DE" w14:textId="77777777" w:rsidR="00D848E1" w:rsidRPr="00D848E1" w:rsidRDefault="00D848E1" w:rsidP="00D848E1">
      <w:pPr>
        <w:pStyle w:val="ListParagraph"/>
        <w:numPr>
          <w:ilvl w:val="0"/>
          <w:numId w:val="13"/>
        </w:numPr>
      </w:pPr>
      <w:r w:rsidRPr="00D848E1">
        <w:t>Exploratory data analysis with graphical representation has been performed.</w:t>
      </w:r>
    </w:p>
    <w:p w14:paraId="2755C336" w14:textId="77777777" w:rsidR="00D848E1" w:rsidRPr="00D848E1" w:rsidRDefault="00D848E1" w:rsidP="00D848E1">
      <w:pPr>
        <w:pStyle w:val="ListParagraph"/>
        <w:numPr>
          <w:ilvl w:val="0"/>
          <w:numId w:val="13"/>
        </w:numPr>
      </w:pPr>
      <w:r w:rsidRPr="00D848E1">
        <w:t>The models have been trained.</w:t>
      </w:r>
    </w:p>
    <w:p w14:paraId="3D2BF70F" w14:textId="5858F595" w:rsidR="00D848E1" w:rsidRDefault="00D848E1" w:rsidP="00D848E1">
      <w:pPr>
        <w:pStyle w:val="ListParagraph"/>
        <w:numPr>
          <w:ilvl w:val="0"/>
          <w:numId w:val="13"/>
        </w:numPr>
      </w:pPr>
      <w:r w:rsidRPr="00D848E1">
        <w:t xml:space="preserve">A final model has been created with an AUC-ROC of at least </w:t>
      </w:r>
      <w:r w:rsidRPr="00D848E1">
        <w:t>0.75.</w:t>
      </w:r>
    </w:p>
    <w:p w14:paraId="7ED7DFF4" w14:textId="77777777" w:rsidR="00D848E1" w:rsidRDefault="00D848E1" w:rsidP="00D848E1"/>
    <w:p w14:paraId="4F3B1B32" w14:textId="77777777" w:rsidR="00D848E1" w:rsidRDefault="00D848E1" w:rsidP="00D848E1"/>
    <w:p w14:paraId="1754005E" w14:textId="77777777" w:rsidR="00D848E1" w:rsidRDefault="00D848E1" w:rsidP="00D848E1">
      <w:pPr>
        <w:ind w:left="720"/>
      </w:pPr>
      <w:r>
        <w:t>The final model is the XGBoost classifier model, trained on a subset of 60% of the total data set. It uses default hyperparameters. The ROC-AUC against the test set of 20% of the total data set with an accuracy of 0.95. With that accuracy, we can state that the model has approximately 1.29% false negative reports and 6.31% false positive reports.</w:t>
      </w:r>
    </w:p>
    <w:p w14:paraId="0C9ECD60" w14:textId="77777777" w:rsidR="00D848E1" w:rsidRDefault="00D848E1" w:rsidP="00D848E1">
      <w:pPr>
        <w:ind w:left="720"/>
      </w:pPr>
    </w:p>
    <w:p w14:paraId="754AFDD0" w14:textId="433995D5" w:rsidR="00D848E1" w:rsidRPr="00D848E1" w:rsidRDefault="00D848E1" w:rsidP="00D848E1">
      <w:pPr>
        <w:ind w:left="720"/>
      </w:pPr>
      <w:r>
        <w:t>What this means is that it only has approximately 1.29% chance of failing to identify when a customer is about to leave and a 6.31% chance of falsely identifying that a customer is about to leave when they are not. For the purposes of benefitting customer retention, the model works very well.</w:t>
      </w:r>
    </w:p>
    <w:p w14:paraId="215ED0A3" w14:textId="77777777" w:rsidR="00011909" w:rsidRPr="00D848E1" w:rsidRDefault="00011909" w:rsidP="00011909"/>
    <w:p w14:paraId="166557EC" w14:textId="77777777" w:rsidR="0014352A" w:rsidRDefault="0014352A" w:rsidP="0014352A">
      <w:pPr>
        <w:rPr>
          <w:sz w:val="28"/>
          <w:szCs w:val="28"/>
        </w:rPr>
      </w:pPr>
    </w:p>
    <w:p w14:paraId="58739B84" w14:textId="77777777" w:rsidR="0014352A" w:rsidRPr="0014352A" w:rsidRDefault="0014352A" w:rsidP="0014352A">
      <w:pPr>
        <w:ind w:left="720"/>
        <w:rPr>
          <w:sz w:val="28"/>
          <w:szCs w:val="28"/>
        </w:rPr>
      </w:pPr>
    </w:p>
    <w:p w14:paraId="30E8207F" w14:textId="77777777" w:rsidR="00322038" w:rsidRDefault="00322038" w:rsidP="00322038"/>
    <w:p w14:paraId="53BE2BA4" w14:textId="77777777" w:rsidR="00322038" w:rsidRDefault="00322038" w:rsidP="00322038"/>
    <w:p w14:paraId="55677142" w14:textId="77777777" w:rsidR="00A46D4B" w:rsidRPr="00A46D4B" w:rsidRDefault="00A46D4B" w:rsidP="00A46D4B">
      <w:pPr>
        <w:ind w:left="720"/>
      </w:pPr>
    </w:p>
    <w:p w14:paraId="10107E1D" w14:textId="77777777" w:rsidR="0054630D" w:rsidRDefault="0054630D" w:rsidP="00A46D4B">
      <w:pPr>
        <w:ind w:left="720"/>
      </w:pPr>
    </w:p>
    <w:p w14:paraId="42BD9D3F" w14:textId="77777777" w:rsidR="0054630D" w:rsidRDefault="0054630D" w:rsidP="0054630D"/>
    <w:sectPr w:rsidR="0054630D" w:rsidSect="00E74B29">
      <w:footerReference w:type="even" r:id="rId31"/>
      <w:footerReference w:type="default" r:id="rId32"/>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FAEF6" w14:textId="77777777" w:rsidR="00562C00" w:rsidRDefault="00562C00" w:rsidP="00E74B29">
      <w:r>
        <w:separator/>
      </w:r>
    </w:p>
  </w:endnote>
  <w:endnote w:type="continuationSeparator" w:id="0">
    <w:p w14:paraId="5DBF4CC1" w14:textId="77777777" w:rsidR="00562C00" w:rsidRDefault="00562C00"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0C438584"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65CD1B"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AFE42"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B2EA77B" w14:textId="77777777" w:rsidTr="006709F1">
      <w:tc>
        <w:tcPr>
          <w:tcW w:w="1079" w:type="dxa"/>
        </w:tcPr>
        <w:p w14:paraId="0D38FBBA" w14:textId="77777777" w:rsidR="00E74B29" w:rsidRPr="00E74B29" w:rsidRDefault="00E74B29" w:rsidP="006709F1">
          <w:pPr>
            <w:pStyle w:val="Footer"/>
          </w:pPr>
        </w:p>
      </w:tc>
      <w:tc>
        <w:tcPr>
          <w:tcW w:w="5395" w:type="dxa"/>
        </w:tcPr>
        <w:p w14:paraId="5E1DC890" w14:textId="77777777" w:rsidR="00E74B29" w:rsidRPr="00874FE7" w:rsidRDefault="00000000" w:rsidP="006709F1">
          <w:pPr>
            <w:pStyle w:val="Footer"/>
          </w:pPr>
          <w:sdt>
            <w:sdtPr>
              <w:id w:val="707152945"/>
              <w:placeholder>
                <w:docPart w:val="0A4C766BC743432EAEB2B0B26615DD60"/>
              </w:placeholder>
              <w:temporary/>
              <w:showingPlcHdr/>
              <w15:appearance w15:val="hidden"/>
            </w:sdt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Content>
            <w:p w14:paraId="37A42CC8"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056C0C9" w14:textId="77777777" w:rsidR="00E74B29" w:rsidRPr="00E74B29" w:rsidRDefault="00E74B29" w:rsidP="006709F1">
          <w:pPr>
            <w:pStyle w:val="Footer"/>
          </w:pPr>
        </w:p>
      </w:tc>
    </w:tr>
  </w:tbl>
  <w:p w14:paraId="17DBBF9A"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CC60D" w14:textId="77777777" w:rsidR="00562C00" w:rsidRDefault="00562C00" w:rsidP="00E74B29">
      <w:r>
        <w:separator/>
      </w:r>
    </w:p>
  </w:footnote>
  <w:footnote w:type="continuationSeparator" w:id="0">
    <w:p w14:paraId="1985AD53" w14:textId="77777777" w:rsidR="00562C00" w:rsidRDefault="00562C00"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437"/>
    <w:multiLevelType w:val="hybridMultilevel"/>
    <w:tmpl w:val="354E5232"/>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 w15:restartNumberingAfterBreak="0">
    <w:nsid w:val="0D8B4F1D"/>
    <w:multiLevelType w:val="hybridMultilevel"/>
    <w:tmpl w:val="BF8CDA8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033800"/>
    <w:multiLevelType w:val="hybridMultilevel"/>
    <w:tmpl w:val="D7D491C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31CF01D0"/>
    <w:multiLevelType w:val="hybridMultilevel"/>
    <w:tmpl w:val="583212A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7E503DA"/>
    <w:multiLevelType w:val="hybridMultilevel"/>
    <w:tmpl w:val="8334069E"/>
    <w:lvl w:ilvl="0" w:tplc="1009001B">
      <w:start w:val="1"/>
      <w:numFmt w:val="lowerRoman"/>
      <w:lvlText w:val="%1."/>
      <w:lvlJc w:val="righ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6" w15:restartNumberingAfterBreak="0">
    <w:nsid w:val="3A7E4471"/>
    <w:multiLevelType w:val="hybridMultilevel"/>
    <w:tmpl w:val="76949852"/>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3BEF7442"/>
    <w:multiLevelType w:val="hybridMultilevel"/>
    <w:tmpl w:val="E30284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E09735C"/>
    <w:multiLevelType w:val="hybridMultilevel"/>
    <w:tmpl w:val="DE785E8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15:restartNumberingAfterBreak="0">
    <w:nsid w:val="61775925"/>
    <w:multiLevelType w:val="hybridMultilevel"/>
    <w:tmpl w:val="075465D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6A1C744B"/>
    <w:multiLevelType w:val="hybridMultilevel"/>
    <w:tmpl w:val="6C28CC1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75806EA5"/>
    <w:multiLevelType w:val="hybridMultilevel"/>
    <w:tmpl w:val="561CEEE6"/>
    <w:lvl w:ilvl="0" w:tplc="10090003">
      <w:start w:val="1"/>
      <w:numFmt w:val="bullet"/>
      <w:lvlText w:val="o"/>
      <w:lvlJc w:val="left"/>
      <w:pPr>
        <w:ind w:left="1440" w:hanging="360"/>
      </w:pPr>
      <w:rPr>
        <w:rFonts w:ascii="Courier New" w:hAnsi="Courier New" w:cs="Courier New"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2" w15:restartNumberingAfterBreak="0">
    <w:nsid w:val="7EE311C7"/>
    <w:multiLevelType w:val="multilevel"/>
    <w:tmpl w:val="84BEEAC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16cid:durableId="1962298589">
    <w:abstractNumId w:val="2"/>
  </w:num>
  <w:num w:numId="2" w16cid:durableId="1005980259">
    <w:abstractNumId w:val="7"/>
  </w:num>
  <w:num w:numId="3" w16cid:durableId="1790467853">
    <w:abstractNumId w:val="4"/>
  </w:num>
  <w:num w:numId="4" w16cid:durableId="44063272">
    <w:abstractNumId w:val="10"/>
  </w:num>
  <w:num w:numId="5" w16cid:durableId="19861051">
    <w:abstractNumId w:val="1"/>
  </w:num>
  <w:num w:numId="6" w16cid:durableId="952440089">
    <w:abstractNumId w:val="3"/>
  </w:num>
  <w:num w:numId="7" w16cid:durableId="712577901">
    <w:abstractNumId w:val="9"/>
  </w:num>
  <w:num w:numId="8" w16cid:durableId="964120265">
    <w:abstractNumId w:val="5"/>
  </w:num>
  <w:num w:numId="9" w16cid:durableId="555045252">
    <w:abstractNumId w:val="12"/>
  </w:num>
  <w:num w:numId="10" w16cid:durableId="1846555739">
    <w:abstractNumId w:val="6"/>
  </w:num>
  <w:num w:numId="11" w16cid:durableId="1665009015">
    <w:abstractNumId w:val="8"/>
  </w:num>
  <w:num w:numId="12" w16cid:durableId="868759291">
    <w:abstractNumId w:val="0"/>
  </w:num>
  <w:num w:numId="13" w16cid:durableId="10505431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6FAC"/>
    <w:rsid w:val="00011909"/>
    <w:rsid w:val="000648EA"/>
    <w:rsid w:val="00086FA5"/>
    <w:rsid w:val="000E4641"/>
    <w:rsid w:val="0012424A"/>
    <w:rsid w:val="0014352A"/>
    <w:rsid w:val="00151F66"/>
    <w:rsid w:val="00177F8D"/>
    <w:rsid w:val="00185F4A"/>
    <w:rsid w:val="001A503D"/>
    <w:rsid w:val="001A69C9"/>
    <w:rsid w:val="002058A0"/>
    <w:rsid w:val="002266D4"/>
    <w:rsid w:val="002D2200"/>
    <w:rsid w:val="0030675F"/>
    <w:rsid w:val="00322038"/>
    <w:rsid w:val="003C327C"/>
    <w:rsid w:val="0040564B"/>
    <w:rsid w:val="00471CAB"/>
    <w:rsid w:val="0048120C"/>
    <w:rsid w:val="004909D9"/>
    <w:rsid w:val="004D1697"/>
    <w:rsid w:val="00521481"/>
    <w:rsid w:val="0054630D"/>
    <w:rsid w:val="0056255C"/>
    <w:rsid w:val="00562C00"/>
    <w:rsid w:val="00580B3F"/>
    <w:rsid w:val="00583C23"/>
    <w:rsid w:val="005D1D53"/>
    <w:rsid w:val="00665110"/>
    <w:rsid w:val="006709F1"/>
    <w:rsid w:val="00686FAC"/>
    <w:rsid w:val="006C60E6"/>
    <w:rsid w:val="00837914"/>
    <w:rsid w:val="00874FE7"/>
    <w:rsid w:val="008F5A44"/>
    <w:rsid w:val="00904736"/>
    <w:rsid w:val="00913BAD"/>
    <w:rsid w:val="00952F7D"/>
    <w:rsid w:val="0095496A"/>
    <w:rsid w:val="009A38BA"/>
    <w:rsid w:val="00A03EC8"/>
    <w:rsid w:val="00A46D4B"/>
    <w:rsid w:val="00AF2CB4"/>
    <w:rsid w:val="00B43E11"/>
    <w:rsid w:val="00C755AB"/>
    <w:rsid w:val="00CA4FD7"/>
    <w:rsid w:val="00D43125"/>
    <w:rsid w:val="00D664E9"/>
    <w:rsid w:val="00D66A3A"/>
    <w:rsid w:val="00D848E1"/>
    <w:rsid w:val="00DF198B"/>
    <w:rsid w:val="00E06786"/>
    <w:rsid w:val="00E550FC"/>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3A066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semiHidden/>
    <w:rsid w:val="00686FAC"/>
    <w:rPr>
      <w:color w:val="0000FF" w:themeColor="hyperlink"/>
      <w:u w:val="single"/>
    </w:rPr>
  </w:style>
  <w:style w:type="character" w:styleId="UnresolvedMention">
    <w:name w:val="Unresolved Mention"/>
    <w:basedOn w:val="DefaultParagraphFont"/>
    <w:uiPriority w:val="99"/>
    <w:semiHidden/>
    <w:unhideWhenUsed/>
    <w:rsid w:val="00686FAC"/>
    <w:rPr>
      <w:color w:val="605E5C"/>
      <w:shd w:val="clear" w:color="auto" w:fill="E1DFDD"/>
    </w:rPr>
  </w:style>
  <w:style w:type="character" w:styleId="FollowedHyperlink">
    <w:name w:val="FollowedHyperlink"/>
    <w:basedOn w:val="DefaultParagraphFont"/>
    <w:uiPriority w:val="99"/>
    <w:semiHidden/>
    <w:rsid w:val="00913BAD"/>
    <w:rPr>
      <w:color w:val="FF00FF" w:themeColor="followedHyperlink"/>
      <w:u w:val="single"/>
    </w:rPr>
  </w:style>
  <w:style w:type="paragraph" w:styleId="ListParagraph">
    <w:name w:val="List Paragraph"/>
    <w:basedOn w:val="Normal"/>
    <w:uiPriority w:val="34"/>
    <w:qFormat/>
    <w:rsid w:val="00A46D4B"/>
    <w:pPr>
      <w:ind w:left="720"/>
      <w:contextualSpacing/>
    </w:pPr>
  </w:style>
  <w:style w:type="character" w:customStyle="1" w:styleId="mo">
    <w:name w:val="mo"/>
    <w:basedOn w:val="DefaultParagraphFont"/>
    <w:rsid w:val="00E550FC"/>
  </w:style>
  <w:style w:type="character" w:customStyle="1" w:styleId="mi">
    <w:name w:val="mi"/>
    <w:basedOn w:val="DefaultParagraphFont"/>
    <w:rsid w:val="00E550FC"/>
  </w:style>
  <w:style w:type="character" w:customStyle="1" w:styleId="mn">
    <w:name w:val="mn"/>
    <w:basedOn w:val="DefaultParagraphFont"/>
    <w:rsid w:val="00E550FC"/>
  </w:style>
  <w:style w:type="character" w:customStyle="1" w:styleId="mjxassistivemathml">
    <w:name w:val="mjx_assistive_mathml"/>
    <w:basedOn w:val="DefaultParagraphFont"/>
    <w:rsid w:val="00E550FC"/>
  </w:style>
  <w:style w:type="paragraph" w:styleId="NormalWeb">
    <w:name w:val="Normal (Web)"/>
    <w:basedOn w:val="Normal"/>
    <w:uiPriority w:val="99"/>
    <w:semiHidden/>
    <w:unhideWhenUsed/>
    <w:rsid w:val="0014352A"/>
    <w:pPr>
      <w:spacing w:before="100" w:beforeAutospacing="1" w:after="100" w:afterAutospacing="1"/>
    </w:pPr>
    <w:rPr>
      <w:rFonts w:ascii="Times New Roman" w:eastAsia="Times New Roman" w:hAnsi="Times New Roman" w:cs="Times New Roman"/>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5482">
      <w:bodyDiv w:val="1"/>
      <w:marLeft w:val="0"/>
      <w:marRight w:val="0"/>
      <w:marTop w:val="0"/>
      <w:marBottom w:val="0"/>
      <w:divBdr>
        <w:top w:val="none" w:sz="0" w:space="0" w:color="auto"/>
        <w:left w:val="none" w:sz="0" w:space="0" w:color="auto"/>
        <w:bottom w:val="none" w:sz="0" w:space="0" w:color="auto"/>
        <w:right w:val="none" w:sz="0" w:space="0" w:color="auto"/>
      </w:divBdr>
    </w:div>
    <w:div w:id="39595411">
      <w:bodyDiv w:val="1"/>
      <w:marLeft w:val="0"/>
      <w:marRight w:val="0"/>
      <w:marTop w:val="0"/>
      <w:marBottom w:val="0"/>
      <w:divBdr>
        <w:top w:val="none" w:sz="0" w:space="0" w:color="auto"/>
        <w:left w:val="none" w:sz="0" w:space="0" w:color="auto"/>
        <w:bottom w:val="none" w:sz="0" w:space="0" w:color="auto"/>
        <w:right w:val="none" w:sz="0" w:space="0" w:color="auto"/>
      </w:divBdr>
    </w:div>
    <w:div w:id="109326413">
      <w:bodyDiv w:val="1"/>
      <w:marLeft w:val="0"/>
      <w:marRight w:val="0"/>
      <w:marTop w:val="0"/>
      <w:marBottom w:val="0"/>
      <w:divBdr>
        <w:top w:val="none" w:sz="0" w:space="0" w:color="auto"/>
        <w:left w:val="none" w:sz="0" w:space="0" w:color="auto"/>
        <w:bottom w:val="none" w:sz="0" w:space="0" w:color="auto"/>
        <w:right w:val="none" w:sz="0" w:space="0" w:color="auto"/>
      </w:divBdr>
    </w:div>
    <w:div w:id="117724800">
      <w:bodyDiv w:val="1"/>
      <w:marLeft w:val="0"/>
      <w:marRight w:val="0"/>
      <w:marTop w:val="0"/>
      <w:marBottom w:val="0"/>
      <w:divBdr>
        <w:top w:val="none" w:sz="0" w:space="0" w:color="auto"/>
        <w:left w:val="none" w:sz="0" w:space="0" w:color="auto"/>
        <w:bottom w:val="none" w:sz="0" w:space="0" w:color="auto"/>
        <w:right w:val="none" w:sz="0" w:space="0" w:color="auto"/>
      </w:divBdr>
    </w:div>
    <w:div w:id="129902772">
      <w:bodyDiv w:val="1"/>
      <w:marLeft w:val="0"/>
      <w:marRight w:val="0"/>
      <w:marTop w:val="0"/>
      <w:marBottom w:val="0"/>
      <w:divBdr>
        <w:top w:val="none" w:sz="0" w:space="0" w:color="auto"/>
        <w:left w:val="none" w:sz="0" w:space="0" w:color="auto"/>
        <w:bottom w:val="none" w:sz="0" w:space="0" w:color="auto"/>
        <w:right w:val="none" w:sz="0" w:space="0" w:color="auto"/>
      </w:divBdr>
    </w:div>
    <w:div w:id="391583185">
      <w:bodyDiv w:val="1"/>
      <w:marLeft w:val="0"/>
      <w:marRight w:val="0"/>
      <w:marTop w:val="0"/>
      <w:marBottom w:val="0"/>
      <w:divBdr>
        <w:top w:val="none" w:sz="0" w:space="0" w:color="auto"/>
        <w:left w:val="none" w:sz="0" w:space="0" w:color="auto"/>
        <w:bottom w:val="none" w:sz="0" w:space="0" w:color="auto"/>
        <w:right w:val="none" w:sz="0" w:space="0" w:color="auto"/>
      </w:divBdr>
    </w:div>
    <w:div w:id="459761591">
      <w:bodyDiv w:val="1"/>
      <w:marLeft w:val="0"/>
      <w:marRight w:val="0"/>
      <w:marTop w:val="0"/>
      <w:marBottom w:val="0"/>
      <w:divBdr>
        <w:top w:val="none" w:sz="0" w:space="0" w:color="auto"/>
        <w:left w:val="none" w:sz="0" w:space="0" w:color="auto"/>
        <w:bottom w:val="none" w:sz="0" w:space="0" w:color="auto"/>
        <w:right w:val="none" w:sz="0" w:space="0" w:color="auto"/>
      </w:divBdr>
    </w:div>
    <w:div w:id="514613230">
      <w:bodyDiv w:val="1"/>
      <w:marLeft w:val="0"/>
      <w:marRight w:val="0"/>
      <w:marTop w:val="0"/>
      <w:marBottom w:val="0"/>
      <w:divBdr>
        <w:top w:val="none" w:sz="0" w:space="0" w:color="auto"/>
        <w:left w:val="none" w:sz="0" w:space="0" w:color="auto"/>
        <w:bottom w:val="none" w:sz="0" w:space="0" w:color="auto"/>
        <w:right w:val="none" w:sz="0" w:space="0" w:color="auto"/>
      </w:divBdr>
    </w:div>
    <w:div w:id="1156609992">
      <w:bodyDiv w:val="1"/>
      <w:marLeft w:val="0"/>
      <w:marRight w:val="0"/>
      <w:marTop w:val="0"/>
      <w:marBottom w:val="0"/>
      <w:divBdr>
        <w:top w:val="none" w:sz="0" w:space="0" w:color="auto"/>
        <w:left w:val="none" w:sz="0" w:space="0" w:color="auto"/>
        <w:bottom w:val="none" w:sz="0" w:space="0" w:color="auto"/>
        <w:right w:val="none" w:sz="0" w:space="0" w:color="auto"/>
      </w:divBdr>
    </w:div>
    <w:div w:id="1161850030">
      <w:bodyDiv w:val="1"/>
      <w:marLeft w:val="0"/>
      <w:marRight w:val="0"/>
      <w:marTop w:val="0"/>
      <w:marBottom w:val="0"/>
      <w:divBdr>
        <w:top w:val="none" w:sz="0" w:space="0" w:color="auto"/>
        <w:left w:val="none" w:sz="0" w:space="0" w:color="auto"/>
        <w:bottom w:val="none" w:sz="0" w:space="0" w:color="auto"/>
        <w:right w:val="none" w:sz="0" w:space="0" w:color="auto"/>
      </w:divBdr>
    </w:div>
    <w:div w:id="1306592349">
      <w:bodyDiv w:val="1"/>
      <w:marLeft w:val="0"/>
      <w:marRight w:val="0"/>
      <w:marTop w:val="0"/>
      <w:marBottom w:val="0"/>
      <w:divBdr>
        <w:top w:val="none" w:sz="0" w:space="0" w:color="auto"/>
        <w:left w:val="none" w:sz="0" w:space="0" w:color="auto"/>
        <w:bottom w:val="none" w:sz="0" w:space="0" w:color="auto"/>
        <w:right w:val="none" w:sz="0" w:space="0" w:color="auto"/>
      </w:divBdr>
    </w:div>
    <w:div w:id="1551040993">
      <w:bodyDiv w:val="1"/>
      <w:marLeft w:val="0"/>
      <w:marRight w:val="0"/>
      <w:marTop w:val="0"/>
      <w:marBottom w:val="0"/>
      <w:divBdr>
        <w:top w:val="none" w:sz="0" w:space="0" w:color="auto"/>
        <w:left w:val="none" w:sz="0" w:space="0" w:color="auto"/>
        <w:bottom w:val="none" w:sz="0" w:space="0" w:color="auto"/>
        <w:right w:val="none" w:sz="0" w:space="0" w:color="auto"/>
      </w:divBdr>
    </w:div>
    <w:div w:id="1639650737">
      <w:bodyDiv w:val="1"/>
      <w:marLeft w:val="0"/>
      <w:marRight w:val="0"/>
      <w:marTop w:val="0"/>
      <w:marBottom w:val="0"/>
      <w:divBdr>
        <w:top w:val="none" w:sz="0" w:space="0" w:color="auto"/>
        <w:left w:val="none" w:sz="0" w:space="0" w:color="auto"/>
        <w:bottom w:val="none" w:sz="0" w:space="0" w:color="auto"/>
        <w:right w:val="none" w:sz="0" w:space="0" w:color="auto"/>
      </w:divBdr>
    </w:div>
    <w:div w:id="1704558067">
      <w:bodyDiv w:val="1"/>
      <w:marLeft w:val="0"/>
      <w:marRight w:val="0"/>
      <w:marTop w:val="0"/>
      <w:marBottom w:val="0"/>
      <w:divBdr>
        <w:top w:val="none" w:sz="0" w:space="0" w:color="auto"/>
        <w:left w:val="none" w:sz="0" w:space="0" w:color="auto"/>
        <w:bottom w:val="none" w:sz="0" w:space="0" w:color="auto"/>
        <w:right w:val="none" w:sz="0" w:space="0" w:color="auto"/>
      </w:divBdr>
    </w:div>
    <w:div w:id="186535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bluediamondgallery.com/tablet/c/customer-satisfaction.html"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hyperlink" Target="https://www.thebluediamondgallery.com/tablet/c/customer-satisfaction.html" TargetMode="External"/><Relationship Id="rId17" Type="http://schemas.openxmlformats.org/officeDocument/2006/relationships/hyperlink" Target="https://creativecommons.org/licenses/by-sa/3.0/" TargetMode="Externa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thebluediamondgallery.com/tablet/c/customer-satisfaction.html"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creativecommons.org/licenses/by-sa/3.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85944BE2B4047DC9E6BA52BE1E387D1"/>
        <w:category>
          <w:name w:val="General"/>
          <w:gallery w:val="placeholder"/>
        </w:category>
        <w:types>
          <w:type w:val="bbPlcHdr"/>
        </w:types>
        <w:behaviors>
          <w:behavior w:val="content"/>
        </w:behaviors>
        <w:guid w:val="{635AEA9D-75DD-442F-A295-F87CC519F843}"/>
      </w:docPartPr>
      <w:docPartBody>
        <w:p w:rsidR="00000000" w:rsidRDefault="00000000">
          <w:pPr>
            <w:pStyle w:val="D85944BE2B4047DC9E6BA52BE1E387D1"/>
          </w:pPr>
          <w:r w:rsidRPr="00DF198B">
            <w:t>—</w:t>
          </w:r>
        </w:p>
      </w:docPartBody>
    </w:docPart>
    <w:docPart>
      <w:docPartPr>
        <w:name w:val="7966E0861CB44D428687406438BC61C3"/>
        <w:category>
          <w:name w:val="General"/>
          <w:gallery w:val="placeholder"/>
        </w:category>
        <w:types>
          <w:type w:val="bbPlcHdr"/>
        </w:types>
        <w:behaviors>
          <w:behavior w:val="content"/>
        </w:behaviors>
        <w:guid w:val="{30A340D0-BF63-42BC-8E55-8C2F365514EC}"/>
      </w:docPartPr>
      <w:docPartBody>
        <w:p w:rsidR="00000000" w:rsidRDefault="00000000">
          <w:pPr>
            <w:pStyle w:val="7966E0861CB44D428687406438BC61C3"/>
          </w:pPr>
          <w:r w:rsidRPr="00DF198B">
            <w:t>—</w:t>
          </w:r>
        </w:p>
      </w:docPartBody>
    </w:docPart>
    <w:docPart>
      <w:docPartPr>
        <w:name w:val="EDEEB112BB75446FA630440EBFA2C189"/>
        <w:category>
          <w:name w:val="General"/>
          <w:gallery w:val="placeholder"/>
        </w:category>
        <w:types>
          <w:type w:val="bbPlcHdr"/>
        </w:types>
        <w:behaviors>
          <w:behavior w:val="content"/>
        </w:behaviors>
        <w:guid w:val="{174297A6-E6FD-4C8E-947C-DF5D62B3CC99}"/>
      </w:docPartPr>
      <w:docPartBody>
        <w:p w:rsidR="00000000" w:rsidRDefault="00000000">
          <w:pPr>
            <w:pStyle w:val="EDEEB112BB75446FA630440EBFA2C189"/>
          </w:pPr>
          <w:r w:rsidRPr="00DF198B">
            <w:t>Teacher’s name</w:t>
          </w:r>
        </w:p>
      </w:docPartBody>
    </w:docPart>
    <w:docPart>
      <w:docPartPr>
        <w:name w:val="0A4C766BC743432EAEB2B0B26615DD60"/>
        <w:category>
          <w:name w:val="General"/>
          <w:gallery w:val="placeholder"/>
        </w:category>
        <w:types>
          <w:type w:val="bbPlcHdr"/>
        </w:types>
        <w:behaviors>
          <w:behavior w:val="content"/>
        </w:behaviors>
        <w:guid w:val="{A5F2D43C-D8D1-4C06-958C-0A6B0CD2D2C9}"/>
      </w:docPartPr>
      <w:docPartBody>
        <w:p w:rsidR="00000000" w:rsidRDefault="00000000">
          <w:pPr>
            <w:pStyle w:val="0A4C766BC743432EAEB2B0B26615DD60"/>
          </w:pPr>
          <w:r w:rsidRPr="0048120C">
            <w:t xml:space="preserve">Lorem Ipsum is </w:t>
          </w:r>
          <w:r w:rsidRPr="0048120C">
            <w:t>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91D"/>
    <w:rsid w:val="009E691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en-C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0E021CDE6042E7BF293F18128B5F7B">
    <w:name w:val="EE0E021CDE6042E7BF293F18128B5F7B"/>
  </w:style>
  <w:style w:type="paragraph" w:customStyle="1" w:styleId="6A95A80B926445C3B393FCC758778F21">
    <w:name w:val="6A95A80B926445C3B393FCC758778F21"/>
  </w:style>
  <w:style w:type="paragraph" w:customStyle="1" w:styleId="EF330530ADAB4B448AFFD852059976F8">
    <w:name w:val="EF330530ADAB4B448AFFD852059976F8"/>
  </w:style>
  <w:style w:type="paragraph" w:customStyle="1" w:styleId="D85944BE2B4047DC9E6BA52BE1E387D1">
    <w:name w:val="D85944BE2B4047DC9E6BA52BE1E387D1"/>
  </w:style>
  <w:style w:type="paragraph" w:customStyle="1" w:styleId="E437BC262E804EAFAC996D2D23FBA278">
    <w:name w:val="E437BC262E804EAFAC996D2D23FBA278"/>
  </w:style>
  <w:style w:type="paragraph" w:customStyle="1" w:styleId="7966E0861CB44D428687406438BC61C3">
    <w:name w:val="7966E0861CB44D428687406438BC61C3"/>
  </w:style>
  <w:style w:type="paragraph" w:customStyle="1" w:styleId="EDEEB112BB75446FA630440EBFA2C189">
    <w:name w:val="EDEEB112BB75446FA630440EBFA2C189"/>
  </w:style>
  <w:style w:type="paragraph" w:customStyle="1" w:styleId="F99A6B9549A9406B9477975751147863">
    <w:name w:val="F99A6B9549A9406B9477975751147863"/>
  </w:style>
  <w:style w:type="paragraph" w:customStyle="1" w:styleId="Text">
    <w:name w:val="Text"/>
    <w:basedOn w:val="Normal"/>
    <w:uiPriority w:val="5"/>
    <w:qFormat/>
    <w:pPr>
      <w:spacing w:after="0" w:line="240" w:lineRule="auto"/>
    </w:pPr>
    <w:rPr>
      <w:rFonts w:eastAsiaTheme="minorHAnsi"/>
      <w:kern w:val="0"/>
      <w:sz w:val="28"/>
      <w:szCs w:val="28"/>
      <w:lang w:val="en-US" w:eastAsia="en-US"/>
      <w14:ligatures w14:val="none"/>
    </w:rPr>
  </w:style>
  <w:style w:type="paragraph" w:customStyle="1" w:styleId="AF36FC51F5DC49AEBEAE4C2E35B0205C">
    <w:name w:val="AF36FC51F5DC49AEBEAE4C2E35B0205C"/>
  </w:style>
  <w:style w:type="paragraph" w:customStyle="1" w:styleId="0CB253B95BFC4A4DB56A29C9DEAB3263">
    <w:name w:val="0CB253B95BFC4A4DB56A29C9DEAB3263"/>
  </w:style>
  <w:style w:type="paragraph" w:customStyle="1" w:styleId="40118794C82E414F8974CE3D44090402">
    <w:name w:val="40118794C82E414F8974CE3D44090402"/>
  </w:style>
  <w:style w:type="paragraph" w:customStyle="1" w:styleId="C85F16DBBB63441E9FF77F9DDAFB18EE">
    <w:name w:val="C85F16DBBB63441E9FF77F9DDAFB18EE"/>
  </w:style>
  <w:style w:type="paragraph" w:customStyle="1" w:styleId="AAFB6D68E90C48378E6533C9C5B5F26E">
    <w:name w:val="AAFB6D68E90C48378E6533C9C5B5F26E"/>
  </w:style>
  <w:style w:type="paragraph" w:customStyle="1" w:styleId="AB4AE2A498D0464A9638F2DD97F849D4">
    <w:name w:val="AB4AE2A498D0464A9638F2DD97F849D4"/>
  </w:style>
  <w:style w:type="paragraph" w:customStyle="1" w:styleId="3A0B762CDFE7473B8AF2D43A52EC962B">
    <w:name w:val="3A0B762CDFE7473B8AF2D43A52EC962B"/>
  </w:style>
  <w:style w:type="paragraph" w:customStyle="1" w:styleId="0A4C766BC743432EAEB2B0B26615DD60">
    <w:name w:val="0A4C766BC743432EAEB2B0B26615DD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14</Pages>
  <Words>2538</Words>
  <Characters>13931</Characters>
  <Application>Microsoft Office Word</Application>
  <DocSecurity>0</DocSecurity>
  <Lines>460</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2023-12-12T18:42:00Z</dcterms:created>
  <dcterms:modified xsi:type="dcterms:W3CDTF">2023-12-12T23:41:00Z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07130909-e553-4649-9dbf-fbae79a8205d</vt:lpwstr>
  </property>
</Properties>
</file>